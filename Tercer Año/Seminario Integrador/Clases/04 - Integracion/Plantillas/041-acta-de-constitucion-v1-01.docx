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BD" w:rsidRPr="000E10BD" w:rsidRDefault="000E10BD" w:rsidP="0062618D">
      <w:pPr>
        <w:spacing w:before="0" w:after="0"/>
        <w:jc w:val="left"/>
        <w:rPr>
          <w:color w:val="1D515D"/>
          <w:sz w:val="40"/>
          <w:szCs w:val="40"/>
        </w:rPr>
      </w:pPr>
      <w:bookmarkStart w:id="0" w:name="_Toc172089277"/>
      <w:bookmarkStart w:id="1" w:name="_GoBack"/>
      <w:bookmarkEnd w:id="1"/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P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Pr="000E10BD" w:rsidRDefault="000E10BD" w:rsidP="000E10BD">
      <w:pPr>
        <w:spacing w:before="0" w:after="0"/>
        <w:jc w:val="center"/>
        <w:rPr>
          <w:b/>
          <w:color w:val="1D515D"/>
          <w:sz w:val="40"/>
          <w:szCs w:val="40"/>
        </w:rPr>
      </w:pPr>
      <w:r w:rsidRPr="000E10BD">
        <w:rPr>
          <w:b/>
          <w:color w:val="1D515D"/>
          <w:sz w:val="40"/>
          <w:szCs w:val="40"/>
        </w:rPr>
        <w:t>[Nombre del proyecto]</w:t>
      </w:r>
    </w:p>
    <w:p w:rsidR="000E10BD" w:rsidRPr="000E10BD" w:rsidRDefault="000E10BD" w:rsidP="000E10BD">
      <w:pPr>
        <w:spacing w:before="0" w:after="0"/>
        <w:jc w:val="center"/>
        <w:rPr>
          <w:b/>
          <w:color w:val="1D515D"/>
          <w:sz w:val="40"/>
          <w:szCs w:val="40"/>
        </w:rPr>
      </w:pPr>
    </w:p>
    <w:p w:rsidR="000E10BD" w:rsidRPr="000E10BD" w:rsidRDefault="000E10BD" w:rsidP="000E10BD">
      <w:pPr>
        <w:spacing w:before="0" w:after="0"/>
        <w:jc w:val="center"/>
        <w:rPr>
          <w:b/>
          <w:color w:val="1D515D"/>
          <w:sz w:val="40"/>
          <w:szCs w:val="40"/>
        </w:rPr>
      </w:pPr>
      <w:r w:rsidRPr="000E10BD">
        <w:rPr>
          <w:b/>
          <w:color w:val="1D515D"/>
          <w:sz w:val="40"/>
          <w:szCs w:val="40"/>
        </w:rPr>
        <w:t>[Ámbito del proyecto (departamento/área)]</w:t>
      </w:r>
    </w:p>
    <w:p w:rsidR="000E10BD" w:rsidRP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6164BB" w:rsidRDefault="006164BB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6164BB" w:rsidRDefault="002D417F" w:rsidP="000E10BD">
      <w:pPr>
        <w:spacing w:before="0" w:after="0"/>
        <w:jc w:val="center"/>
        <w:rPr>
          <w:color w:val="1D515D"/>
          <w:sz w:val="40"/>
          <w:szCs w:val="40"/>
        </w:rPr>
      </w:pPr>
      <w:r>
        <w:rPr>
          <w:noProof/>
          <w:color w:val="1D515D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0.6pt;margin-top:13.6pt;width:332.15pt;height:0;z-index:251658240" o:connectortype="straight" strokecolor="#1d515d" strokeweight="3pt">
            <v:shadow type="perspective" color="#7f7f7f [1601]" opacity=".5" offset="1pt" offset2="-1pt"/>
          </v:shape>
        </w:pict>
      </w:r>
    </w:p>
    <w:p w:rsidR="000E10BD" w:rsidRP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Pr="006164BB" w:rsidRDefault="000E10BD" w:rsidP="000E10BD">
      <w:pPr>
        <w:spacing w:before="0" w:after="0"/>
        <w:jc w:val="center"/>
        <w:rPr>
          <w:color w:val="1D515D"/>
          <w:sz w:val="36"/>
          <w:szCs w:val="40"/>
        </w:rPr>
      </w:pPr>
      <w:r w:rsidRPr="006164BB">
        <w:rPr>
          <w:color w:val="1D515D"/>
          <w:sz w:val="36"/>
          <w:szCs w:val="40"/>
        </w:rPr>
        <w:t>Acta de constitución del proyecto</w:t>
      </w:r>
    </w:p>
    <w:p w:rsidR="000E10BD" w:rsidRPr="000E10BD" w:rsidRDefault="000E10BD" w:rsidP="000E10BD">
      <w:pPr>
        <w:spacing w:before="0" w:after="0"/>
        <w:jc w:val="center"/>
        <w:rPr>
          <w:color w:val="1D515D"/>
          <w:sz w:val="40"/>
          <w:szCs w:val="40"/>
        </w:rPr>
      </w:pPr>
    </w:p>
    <w:p w:rsidR="000E10BD" w:rsidRPr="000E10BD" w:rsidRDefault="002D417F" w:rsidP="000E10BD">
      <w:pPr>
        <w:spacing w:before="0" w:after="0"/>
        <w:jc w:val="center"/>
        <w:rPr>
          <w:color w:val="1D515D"/>
          <w:sz w:val="40"/>
          <w:szCs w:val="40"/>
        </w:rPr>
      </w:pPr>
      <w:r>
        <w:rPr>
          <w:noProof/>
          <w:color w:val="auto"/>
          <w:sz w:val="40"/>
          <w:szCs w:val="40"/>
        </w:rPr>
        <w:pict>
          <v:shape id="_x0000_s1029" type="#_x0000_t32" style="position:absolute;left:0;text-align:left;margin-left:50.6pt;margin-top:11.75pt;width:332.15pt;height:0;z-index:251659264" o:connectortype="straight" strokecolor="#1d515d" strokeweight="3pt">
            <v:shadow type="perspective" color="#7f7f7f [1601]" opacity=".5" offset="1pt" offset2="-1pt"/>
          </v:shape>
        </w:pict>
      </w:r>
    </w:p>
    <w:p w:rsidR="000E10BD" w:rsidRDefault="000E10BD" w:rsidP="000E10BD">
      <w:pPr>
        <w:spacing w:before="0" w:after="0"/>
        <w:jc w:val="center"/>
        <w:rPr>
          <w:color w:val="auto"/>
          <w:sz w:val="40"/>
          <w:szCs w:val="40"/>
        </w:rPr>
      </w:pPr>
    </w:p>
    <w:p w:rsidR="0062618D" w:rsidRPr="00D161C4" w:rsidRDefault="0062618D" w:rsidP="000E10BD">
      <w:pPr>
        <w:spacing w:before="0" w:after="0"/>
        <w:jc w:val="center"/>
        <w:rPr>
          <w:color w:val="auto"/>
          <w:sz w:val="40"/>
          <w:szCs w:val="40"/>
        </w:rPr>
      </w:pPr>
      <w:r w:rsidRPr="00D161C4">
        <w:rPr>
          <w:color w:val="auto"/>
          <w:sz w:val="40"/>
          <w:szCs w:val="40"/>
        </w:rPr>
        <w:br w:type="page"/>
      </w:r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2104"/>
        <w:gridCol w:w="3544"/>
        <w:gridCol w:w="1276"/>
      </w:tblGrid>
      <w:tr w:rsidR="00B07F8D" w:rsidRPr="00B07F8D" w:rsidTr="00DF2E84">
        <w:tc>
          <w:tcPr>
            <w:tcW w:w="8364" w:type="dxa"/>
            <w:gridSpan w:val="4"/>
            <w:tcBorders>
              <w:bottom w:val="single" w:sz="6" w:space="0" w:color="auto"/>
            </w:tcBorders>
            <w:shd w:val="clear" w:color="auto" w:fill="31869B"/>
          </w:tcPr>
          <w:p w:rsidR="00B07F8D" w:rsidRPr="00D15085" w:rsidRDefault="00B07F8D" w:rsidP="00753703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D15085">
              <w:rPr>
                <w:rFonts w:cs="Arial"/>
                <w:b/>
                <w:color w:val="FFFFFF" w:themeColor="background1"/>
                <w:szCs w:val="22"/>
              </w:rPr>
              <w:lastRenderedPageBreak/>
              <w:t>Control de cambios</w:t>
            </w:r>
          </w:p>
        </w:tc>
      </w:tr>
      <w:tr w:rsidR="0062618D" w:rsidRPr="00B07F8D" w:rsidTr="00DF2E84">
        <w:tc>
          <w:tcPr>
            <w:tcW w:w="1440" w:type="dxa"/>
            <w:shd w:val="clear" w:color="auto" w:fill="92CDDC"/>
          </w:tcPr>
          <w:p w:rsidR="0062618D" w:rsidRPr="00B07F8D" w:rsidRDefault="00EC0796" w:rsidP="00753703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Cuándo</w:t>
            </w:r>
          </w:p>
        </w:tc>
        <w:tc>
          <w:tcPr>
            <w:tcW w:w="2104" w:type="dxa"/>
            <w:shd w:val="clear" w:color="auto" w:fill="92CDDC"/>
          </w:tcPr>
          <w:p w:rsidR="0062618D" w:rsidRPr="00B07F8D" w:rsidRDefault="00EC0796" w:rsidP="00753703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Quién</w:t>
            </w:r>
          </w:p>
        </w:tc>
        <w:tc>
          <w:tcPr>
            <w:tcW w:w="3544" w:type="dxa"/>
            <w:shd w:val="clear" w:color="auto" w:fill="92CDDC"/>
          </w:tcPr>
          <w:p w:rsidR="0062618D" w:rsidRPr="00B07F8D" w:rsidRDefault="00EC0796" w:rsidP="00753703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Qué</w:t>
            </w:r>
          </w:p>
        </w:tc>
        <w:tc>
          <w:tcPr>
            <w:tcW w:w="1276" w:type="dxa"/>
            <w:shd w:val="clear" w:color="auto" w:fill="92CDDC"/>
          </w:tcPr>
          <w:p w:rsidR="0062618D" w:rsidRPr="00B07F8D" w:rsidRDefault="0062618D" w:rsidP="00753703">
            <w:pPr>
              <w:rPr>
                <w:b/>
                <w:color w:val="auto"/>
                <w:sz w:val="20"/>
                <w:szCs w:val="20"/>
              </w:rPr>
            </w:pPr>
            <w:r w:rsidRPr="00B07F8D">
              <w:rPr>
                <w:b/>
                <w:color w:val="auto"/>
                <w:sz w:val="20"/>
                <w:szCs w:val="20"/>
              </w:rPr>
              <w:t>Versión</w:t>
            </w:r>
          </w:p>
        </w:tc>
      </w:tr>
      <w:tr w:rsidR="0062618D" w:rsidRPr="00B07F8D" w:rsidTr="00753703">
        <w:trPr>
          <w:trHeight w:val="284"/>
        </w:trPr>
        <w:tc>
          <w:tcPr>
            <w:tcW w:w="1440" w:type="dxa"/>
          </w:tcPr>
          <w:p w:rsidR="0062618D" w:rsidRPr="00B07F8D" w:rsidRDefault="00B07F8D" w:rsidP="00B07F8D">
            <w:pPr>
              <w:rPr>
                <w:color w:val="auto"/>
                <w:sz w:val="20"/>
                <w:szCs w:val="20"/>
              </w:rPr>
            </w:pPr>
            <w:proofErr w:type="spellStart"/>
            <w:r w:rsidRPr="00B07F8D">
              <w:rPr>
                <w:color w:val="auto"/>
                <w:sz w:val="20"/>
                <w:szCs w:val="20"/>
              </w:rPr>
              <w:t>dd</w:t>
            </w:r>
            <w:proofErr w:type="spellEnd"/>
            <w:r w:rsidR="0062618D" w:rsidRPr="00B07F8D">
              <w:rPr>
                <w:color w:val="auto"/>
                <w:sz w:val="20"/>
                <w:szCs w:val="20"/>
              </w:rPr>
              <w:t>/</w:t>
            </w:r>
            <w:r w:rsidRPr="00B07F8D">
              <w:rPr>
                <w:color w:val="auto"/>
                <w:sz w:val="20"/>
                <w:szCs w:val="20"/>
              </w:rPr>
              <w:t>mm</w:t>
            </w:r>
            <w:r w:rsidR="0062618D" w:rsidRPr="00B07F8D">
              <w:rPr>
                <w:color w:val="auto"/>
                <w:sz w:val="20"/>
                <w:szCs w:val="20"/>
              </w:rPr>
              <w:t>/</w:t>
            </w:r>
            <w:proofErr w:type="spellStart"/>
            <w:r w:rsidRPr="00B07F8D">
              <w:rPr>
                <w:color w:val="auto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104" w:type="dxa"/>
          </w:tcPr>
          <w:p w:rsidR="0062618D" w:rsidRPr="00B07F8D" w:rsidRDefault="00B07F8D" w:rsidP="00B07F8D">
            <w:pPr>
              <w:rPr>
                <w:color w:val="auto"/>
                <w:sz w:val="20"/>
                <w:szCs w:val="20"/>
                <w:lang w:val="en-US"/>
              </w:rPr>
            </w:pPr>
            <w:r w:rsidRPr="00B07F8D">
              <w:rPr>
                <w:rFonts w:cs="Arial"/>
                <w:color w:val="auto"/>
                <w:szCs w:val="22"/>
                <w:lang w:val="en-US"/>
              </w:rPr>
              <w:t>Lorem ipsum</w:t>
            </w:r>
          </w:p>
        </w:tc>
        <w:tc>
          <w:tcPr>
            <w:tcW w:w="3544" w:type="dxa"/>
          </w:tcPr>
          <w:p w:rsidR="0062618D" w:rsidRPr="00B07F8D" w:rsidRDefault="00B07F8D" w:rsidP="00753703">
            <w:pPr>
              <w:rPr>
                <w:color w:val="auto"/>
                <w:sz w:val="20"/>
                <w:szCs w:val="20"/>
                <w:lang w:val="en-US"/>
              </w:rPr>
            </w:pPr>
            <w:r w:rsidRPr="00B07F8D">
              <w:rPr>
                <w:rFonts w:cs="Arial"/>
                <w:color w:val="auto"/>
                <w:szCs w:val="22"/>
                <w:lang w:val="en-US"/>
              </w:rPr>
              <w:t xml:space="preserve">Lorem ipsum dolor sit </w:t>
            </w:r>
            <w:proofErr w:type="spellStart"/>
            <w:r w:rsidRPr="00B07F8D">
              <w:rPr>
                <w:rFonts w:cs="Arial"/>
                <w:color w:val="auto"/>
                <w:szCs w:val="22"/>
                <w:lang w:val="en-US"/>
              </w:rPr>
              <w:t>amet</w:t>
            </w:r>
            <w:proofErr w:type="spellEnd"/>
          </w:p>
        </w:tc>
        <w:tc>
          <w:tcPr>
            <w:tcW w:w="1276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  <w:r w:rsidRPr="00B07F8D">
              <w:rPr>
                <w:color w:val="auto"/>
                <w:sz w:val="20"/>
                <w:szCs w:val="20"/>
              </w:rPr>
              <w:t>0.1</w:t>
            </w:r>
          </w:p>
        </w:tc>
      </w:tr>
      <w:tr w:rsidR="00B07F8D" w:rsidRPr="00B07F8D" w:rsidTr="00753703">
        <w:trPr>
          <w:trHeight w:val="284"/>
        </w:trPr>
        <w:tc>
          <w:tcPr>
            <w:tcW w:w="1440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04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44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</w:tr>
      <w:tr w:rsidR="00B07F8D" w:rsidRPr="00B07F8D" w:rsidTr="00753703">
        <w:trPr>
          <w:trHeight w:val="284"/>
        </w:trPr>
        <w:tc>
          <w:tcPr>
            <w:tcW w:w="1440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04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44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</w:p>
        </w:tc>
      </w:tr>
      <w:tr w:rsidR="0062618D" w:rsidRPr="00B07F8D" w:rsidTr="00753703">
        <w:trPr>
          <w:trHeight w:val="284"/>
        </w:trPr>
        <w:tc>
          <w:tcPr>
            <w:tcW w:w="1440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04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44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2618D" w:rsidRPr="00D161C4" w:rsidRDefault="0062618D" w:rsidP="0062618D">
      <w:pPr>
        <w:rPr>
          <w:color w:val="auto"/>
        </w:rPr>
      </w:pPr>
    </w:p>
    <w:p w:rsidR="0062618D" w:rsidRPr="00D161C4" w:rsidRDefault="0062618D" w:rsidP="0062618D">
      <w:pPr>
        <w:rPr>
          <w:color w:val="auto"/>
        </w:rPr>
      </w:pPr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2104"/>
        <w:gridCol w:w="3544"/>
        <w:gridCol w:w="1276"/>
      </w:tblGrid>
      <w:tr w:rsidR="00B07F8D" w:rsidRPr="005A3BF7" w:rsidTr="005A3BF7">
        <w:tc>
          <w:tcPr>
            <w:tcW w:w="8364" w:type="dxa"/>
            <w:gridSpan w:val="4"/>
            <w:tcBorders>
              <w:bottom w:val="single" w:sz="6" w:space="0" w:color="auto"/>
            </w:tcBorders>
            <w:shd w:val="clear" w:color="auto" w:fill="31869B"/>
          </w:tcPr>
          <w:p w:rsidR="00B07F8D" w:rsidRPr="005A3BF7" w:rsidRDefault="00B07F8D" w:rsidP="00B07F8D">
            <w:pPr>
              <w:rPr>
                <w:rFonts w:cs="Arial"/>
                <w:b/>
                <w:color w:val="FFFFFF" w:themeColor="background1"/>
                <w:szCs w:val="22"/>
              </w:rPr>
            </w:pPr>
            <w:r w:rsidRPr="00D15085">
              <w:rPr>
                <w:rFonts w:cs="Arial"/>
                <w:b/>
                <w:color w:val="FFFFFF" w:themeColor="background1"/>
                <w:szCs w:val="22"/>
              </w:rPr>
              <w:t>Control de revisiones</w:t>
            </w:r>
          </w:p>
        </w:tc>
      </w:tr>
      <w:tr w:rsidR="0062618D" w:rsidRPr="00B07F8D" w:rsidTr="005A3BF7">
        <w:tc>
          <w:tcPr>
            <w:tcW w:w="1440" w:type="dxa"/>
            <w:shd w:val="clear" w:color="auto" w:fill="92DBDB"/>
          </w:tcPr>
          <w:p w:rsidR="0062618D" w:rsidRPr="00B07F8D" w:rsidRDefault="00EC0796" w:rsidP="00753703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Cuándo</w:t>
            </w:r>
          </w:p>
        </w:tc>
        <w:tc>
          <w:tcPr>
            <w:tcW w:w="2104" w:type="dxa"/>
            <w:shd w:val="clear" w:color="auto" w:fill="92DBDB"/>
          </w:tcPr>
          <w:p w:rsidR="0062618D" w:rsidRPr="00B07F8D" w:rsidRDefault="00EC0796" w:rsidP="00753703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Quién</w:t>
            </w:r>
          </w:p>
        </w:tc>
        <w:tc>
          <w:tcPr>
            <w:tcW w:w="3544" w:type="dxa"/>
            <w:shd w:val="clear" w:color="auto" w:fill="92DBDB"/>
          </w:tcPr>
          <w:p w:rsidR="0062618D" w:rsidRPr="00B07F8D" w:rsidRDefault="0062618D" w:rsidP="00753703">
            <w:pPr>
              <w:rPr>
                <w:b/>
                <w:color w:val="auto"/>
                <w:sz w:val="20"/>
                <w:szCs w:val="20"/>
              </w:rPr>
            </w:pPr>
            <w:r w:rsidRPr="00B07F8D">
              <w:rPr>
                <w:b/>
                <w:color w:val="auto"/>
                <w:sz w:val="20"/>
                <w:szCs w:val="20"/>
              </w:rPr>
              <w:t>Rol</w:t>
            </w:r>
          </w:p>
        </w:tc>
        <w:tc>
          <w:tcPr>
            <w:tcW w:w="1276" w:type="dxa"/>
            <w:shd w:val="clear" w:color="auto" w:fill="92DBDB"/>
          </w:tcPr>
          <w:p w:rsidR="0062618D" w:rsidRPr="00B07F8D" w:rsidRDefault="0062618D" w:rsidP="00753703">
            <w:pPr>
              <w:rPr>
                <w:b/>
                <w:color w:val="auto"/>
                <w:sz w:val="20"/>
                <w:szCs w:val="20"/>
              </w:rPr>
            </w:pPr>
            <w:r w:rsidRPr="00B07F8D">
              <w:rPr>
                <w:b/>
                <w:color w:val="auto"/>
                <w:sz w:val="20"/>
                <w:szCs w:val="20"/>
              </w:rPr>
              <w:t>Revisión</w:t>
            </w:r>
          </w:p>
        </w:tc>
      </w:tr>
      <w:tr w:rsidR="0062618D" w:rsidRPr="00B07F8D" w:rsidTr="00753703">
        <w:trPr>
          <w:trHeight w:val="284"/>
        </w:trPr>
        <w:tc>
          <w:tcPr>
            <w:tcW w:w="1440" w:type="dxa"/>
          </w:tcPr>
          <w:p w:rsidR="0062618D" w:rsidRPr="00B07F8D" w:rsidRDefault="001C2206" w:rsidP="00753703">
            <w:pPr>
              <w:rPr>
                <w:color w:val="auto"/>
                <w:sz w:val="20"/>
                <w:szCs w:val="20"/>
              </w:rPr>
            </w:pPr>
            <w:proofErr w:type="spellStart"/>
            <w:r w:rsidRPr="00B07F8D">
              <w:rPr>
                <w:color w:val="auto"/>
                <w:sz w:val="20"/>
                <w:szCs w:val="20"/>
              </w:rPr>
              <w:t>dd</w:t>
            </w:r>
            <w:proofErr w:type="spellEnd"/>
            <w:r w:rsidRPr="00B07F8D">
              <w:rPr>
                <w:color w:val="auto"/>
                <w:sz w:val="20"/>
                <w:szCs w:val="20"/>
              </w:rPr>
              <w:t>/mm/</w:t>
            </w:r>
            <w:proofErr w:type="spellStart"/>
            <w:r w:rsidRPr="00B07F8D">
              <w:rPr>
                <w:color w:val="auto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104" w:type="dxa"/>
          </w:tcPr>
          <w:p w:rsidR="0062618D" w:rsidRPr="001C2206" w:rsidRDefault="00FB0C63" w:rsidP="001C2206">
            <w:pPr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zCs w:val="22"/>
                <w:lang w:val="en-US"/>
              </w:rPr>
              <w:t>XXXXX</w:t>
            </w:r>
          </w:p>
        </w:tc>
        <w:tc>
          <w:tcPr>
            <w:tcW w:w="3544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  <w:r w:rsidRPr="00B07F8D">
              <w:rPr>
                <w:color w:val="auto"/>
                <w:sz w:val="20"/>
                <w:szCs w:val="20"/>
              </w:rPr>
              <w:t>Gestor del proyecto</w:t>
            </w:r>
          </w:p>
        </w:tc>
        <w:tc>
          <w:tcPr>
            <w:tcW w:w="1276" w:type="dxa"/>
          </w:tcPr>
          <w:p w:rsidR="0062618D" w:rsidRPr="00B07F8D" w:rsidRDefault="001C2206" w:rsidP="001C22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  <w:r w:rsidR="0062618D" w:rsidRPr="00B07F8D">
              <w:rPr>
                <w:color w:val="auto"/>
                <w:sz w:val="20"/>
                <w:szCs w:val="20"/>
              </w:rPr>
              <w:t>.</w:t>
            </w:r>
            <w:r>
              <w:rPr>
                <w:color w:val="auto"/>
                <w:sz w:val="20"/>
                <w:szCs w:val="20"/>
              </w:rPr>
              <w:t>X</w:t>
            </w:r>
          </w:p>
        </w:tc>
      </w:tr>
      <w:tr w:rsidR="00B07F8D" w:rsidRPr="00B07F8D" w:rsidTr="00753703">
        <w:trPr>
          <w:trHeight w:val="284"/>
        </w:trPr>
        <w:tc>
          <w:tcPr>
            <w:tcW w:w="1440" w:type="dxa"/>
          </w:tcPr>
          <w:p w:rsidR="00B07F8D" w:rsidRPr="00B07F8D" w:rsidRDefault="001C2206" w:rsidP="00753703">
            <w:pPr>
              <w:rPr>
                <w:color w:val="auto"/>
                <w:sz w:val="20"/>
                <w:szCs w:val="20"/>
              </w:rPr>
            </w:pPr>
            <w:proofErr w:type="spellStart"/>
            <w:r w:rsidRPr="00B07F8D">
              <w:rPr>
                <w:color w:val="auto"/>
                <w:sz w:val="20"/>
                <w:szCs w:val="20"/>
              </w:rPr>
              <w:t>dd</w:t>
            </w:r>
            <w:proofErr w:type="spellEnd"/>
            <w:r w:rsidRPr="00B07F8D">
              <w:rPr>
                <w:color w:val="auto"/>
                <w:sz w:val="20"/>
                <w:szCs w:val="20"/>
              </w:rPr>
              <w:t>/mm/</w:t>
            </w:r>
            <w:proofErr w:type="spellStart"/>
            <w:r w:rsidRPr="00B07F8D">
              <w:rPr>
                <w:color w:val="auto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104" w:type="dxa"/>
          </w:tcPr>
          <w:p w:rsidR="00B07F8D" w:rsidRPr="001C2206" w:rsidRDefault="00FB0C63" w:rsidP="00753703">
            <w:pPr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zCs w:val="22"/>
                <w:lang w:val="en-US"/>
              </w:rPr>
              <w:t>YYYYY</w:t>
            </w:r>
          </w:p>
        </w:tc>
        <w:tc>
          <w:tcPr>
            <w:tcW w:w="3544" w:type="dxa"/>
          </w:tcPr>
          <w:p w:rsidR="00B07F8D" w:rsidRPr="00B07F8D" w:rsidRDefault="00B07F8D" w:rsidP="00753703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Patrocinador</w:t>
            </w:r>
          </w:p>
        </w:tc>
        <w:tc>
          <w:tcPr>
            <w:tcW w:w="1276" w:type="dxa"/>
          </w:tcPr>
          <w:p w:rsidR="00B07F8D" w:rsidRPr="00B07F8D" w:rsidRDefault="001C2206" w:rsidP="00753703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Y.Y</w:t>
            </w:r>
          </w:p>
        </w:tc>
      </w:tr>
      <w:tr w:rsidR="0062618D" w:rsidRPr="00B07F8D" w:rsidTr="00753703">
        <w:trPr>
          <w:trHeight w:val="284"/>
        </w:trPr>
        <w:tc>
          <w:tcPr>
            <w:tcW w:w="1440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104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44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:rsidR="0062618D" w:rsidRPr="00B07F8D" w:rsidRDefault="0062618D" w:rsidP="00753703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2618D" w:rsidRPr="00D161C4" w:rsidRDefault="0062618D" w:rsidP="0062618D">
      <w:pPr>
        <w:rPr>
          <w:color w:val="auto"/>
        </w:rPr>
      </w:pPr>
    </w:p>
    <w:sdt>
      <w:sdtPr>
        <w:rPr>
          <w:rFonts w:ascii="Arial" w:eastAsia="Times New Roman" w:hAnsi="Arial" w:cs="Times New Roman"/>
          <w:b w:val="0"/>
          <w:bCs w:val="0"/>
          <w:color w:val="333333"/>
          <w:sz w:val="22"/>
          <w:szCs w:val="24"/>
        </w:rPr>
        <w:id w:val="544217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62618D" w:rsidRPr="00D161C4" w:rsidRDefault="0062618D" w:rsidP="002463D7">
          <w:pPr>
            <w:pStyle w:val="TtulodeTDC"/>
          </w:pPr>
          <w:r w:rsidRPr="00D161C4">
            <w:t>Contenido</w:t>
          </w:r>
        </w:p>
        <w:p w:rsidR="00152066" w:rsidRDefault="008203F1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r w:rsidRPr="00D161C4">
            <w:rPr>
              <w:lang w:val="es-ES"/>
            </w:rPr>
            <w:fldChar w:fldCharType="begin"/>
          </w:r>
          <w:r w:rsidR="0062618D" w:rsidRPr="00D161C4">
            <w:rPr>
              <w:lang w:val="es-ES"/>
            </w:rPr>
            <w:instrText xml:space="preserve"> TOC \o "1-3" \h \z \u </w:instrText>
          </w:r>
          <w:r w:rsidRPr="00D161C4">
            <w:rPr>
              <w:lang w:val="es-ES"/>
            </w:rPr>
            <w:fldChar w:fldCharType="separate"/>
          </w:r>
          <w:hyperlink w:anchor="_Toc406502182" w:history="1">
            <w:r w:rsidR="00152066" w:rsidRPr="009C6977">
              <w:rPr>
                <w:rStyle w:val="Hipervnculo"/>
                <w:noProof/>
              </w:rPr>
              <w:t>1.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Introducción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_Toc406502182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4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83" w:history="1">
            <w:r w:rsidR="00152066" w:rsidRPr="009C6977">
              <w:rPr>
                <w:rStyle w:val="Hipervnculo"/>
                <w:rFonts w:ascii="Tahoma" w:hAnsi="Tahoma"/>
                <w:noProof/>
              </w:rPr>
              <w:t>1.1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Propósito del entregable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_Toc406502183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4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84" w:history="1">
            <w:r w:rsidR="00152066" w:rsidRPr="009C6977">
              <w:rPr>
                <w:rStyle w:val="Hipervnculo"/>
                <w:rFonts w:ascii="Tahoma" w:hAnsi="Tahoma"/>
                <w:noProof/>
              </w:rPr>
              <w:t>1.2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Resumen ejecutivo del proyecto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_Toc406502184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4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185" w:history="1">
            <w:r w:rsidR="00152066" w:rsidRPr="009C6977">
              <w:rPr>
                <w:rStyle w:val="Hipervnculo"/>
                <w:noProof/>
              </w:rPr>
              <w:t>2.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Justificación del proyecto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_Toc406502185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5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86" w:history="1">
            <w:r w:rsidR="00152066" w:rsidRPr="009C6977">
              <w:rPr>
                <w:rStyle w:val="Hipervnculo"/>
                <w:rFonts w:ascii="Tahoma" w:hAnsi="Tahoma"/>
                <w:noProof/>
              </w:rPr>
              <w:t>2.1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Necesidades de negocio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_Toc406502186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5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87" w:history="1">
            <w:r w:rsidR="00152066" w:rsidRPr="009C6977">
              <w:rPr>
                <w:rStyle w:val="Hipervnculo"/>
                <w:rFonts w:ascii="Tahoma" w:hAnsi="Tahoma"/>
                <w:noProof/>
              </w:rPr>
              <w:t>2.2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Oportunidades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_Toc406502187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5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188" w:history="1">
            <w:r w:rsidR="00152066" w:rsidRPr="009C6977">
              <w:rPr>
                <w:rStyle w:val="Hipervnculo"/>
                <w:noProof/>
              </w:rPr>
              <w:t>3.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Alcance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_Toc406502188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89" w:history="1">
            <w:r w:rsidR="00152066" w:rsidRPr="009C6977">
              <w:rPr>
                <w:rStyle w:val="Hipervnculo"/>
                <w:rFonts w:ascii="Tahoma" w:hAnsi="Tahoma"/>
                <w:noProof/>
              </w:rPr>
              <w:t>3.1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Objetivos del proyecto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_Toc406502189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0" w:history="1">
            <w:r w:rsidR="00152066" w:rsidRPr="009C6977">
              <w:rPr>
                <w:rStyle w:val="Hipervnculo"/>
                <w:rFonts w:ascii="Tahoma" w:hAnsi="Tahoma"/>
                <w:noProof/>
              </w:rPr>
              <w:t>3.2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Requisitos de alto nivel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_Toc406502190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1" w:history="1">
            <w:r w:rsidR="00152066" w:rsidRPr="009C6977">
              <w:rPr>
                <w:rStyle w:val="Hipervnculo"/>
                <w:rFonts w:ascii="Tahoma" w:hAnsi="Tahoma"/>
                <w:noProof/>
              </w:rPr>
              <w:t>3.3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Principales entregables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_Toc406502191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2" w:history="1">
            <w:r w:rsidR="00152066" w:rsidRPr="009C6977">
              <w:rPr>
                <w:rStyle w:val="Hipervnculo"/>
                <w:rFonts w:ascii="Tahoma" w:hAnsi="Tahoma"/>
                <w:noProof/>
              </w:rPr>
              <w:t>3.4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Fronteras del producto/servicio a obtener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_Toc406502192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3" w:history="1">
            <w:r w:rsidR="00152066" w:rsidRPr="009C6977">
              <w:rPr>
                <w:rStyle w:val="Hipervnculo"/>
                <w:rFonts w:ascii="Tahoma" w:hAnsi="Tahoma"/>
                <w:noProof/>
              </w:rPr>
              <w:t>3.5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Criterios de aceptación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_Toc406502193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6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194" w:history="1">
            <w:r w:rsidR="00152066" w:rsidRPr="009C6977">
              <w:rPr>
                <w:rStyle w:val="Hipervnculo"/>
                <w:noProof/>
              </w:rPr>
              <w:t>4.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Calendario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_Toc406502194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7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5" w:history="1">
            <w:r w:rsidR="00152066" w:rsidRPr="009C6977">
              <w:rPr>
                <w:rStyle w:val="Hipervnculo"/>
                <w:rFonts w:ascii="Tahoma" w:hAnsi="Tahoma"/>
                <w:noProof/>
              </w:rPr>
              <w:t>4.1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Cronograma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_Toc406502195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7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6" w:history="1">
            <w:r w:rsidR="00152066" w:rsidRPr="009C6977">
              <w:rPr>
                <w:rStyle w:val="Hipervnculo"/>
                <w:rFonts w:ascii="Tahoma" w:hAnsi="Tahoma"/>
                <w:noProof/>
              </w:rPr>
              <w:t>4.2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Principales Hitos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_Toc406502196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7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197" w:history="1">
            <w:r w:rsidR="00152066" w:rsidRPr="009C6977">
              <w:rPr>
                <w:rStyle w:val="Hipervnculo"/>
                <w:noProof/>
              </w:rPr>
              <w:t>5.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Presupuesto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_Toc406502197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8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198" w:history="1">
            <w:r w:rsidR="00152066" w:rsidRPr="009C6977">
              <w:rPr>
                <w:rStyle w:val="Hipervnculo"/>
                <w:noProof/>
              </w:rPr>
              <w:t>6.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Asunciones, restricciones y riesgos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_Toc406502198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9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199" w:history="1">
            <w:r w:rsidR="00152066" w:rsidRPr="009C6977">
              <w:rPr>
                <w:rStyle w:val="Hipervnculo"/>
                <w:rFonts w:ascii="Tahoma" w:hAnsi="Tahoma"/>
                <w:noProof/>
              </w:rPr>
              <w:t>6.1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Asunciones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_Toc406502199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9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0" w:history="1">
            <w:r w:rsidR="00152066" w:rsidRPr="009C6977">
              <w:rPr>
                <w:rStyle w:val="Hipervnculo"/>
                <w:rFonts w:ascii="Tahoma" w:hAnsi="Tahoma"/>
                <w:noProof/>
              </w:rPr>
              <w:t>6.2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Restricciones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_Toc406502200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9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1" w:history="1">
            <w:r w:rsidR="00152066" w:rsidRPr="009C6977">
              <w:rPr>
                <w:rStyle w:val="Hipervnculo"/>
                <w:rFonts w:ascii="Tahoma" w:hAnsi="Tahoma"/>
                <w:noProof/>
              </w:rPr>
              <w:t>6.3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Gestión de la triple restricción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_Toc406502201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9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2" w:history="1">
            <w:r w:rsidR="00152066" w:rsidRPr="009C6977">
              <w:rPr>
                <w:rStyle w:val="Hipervnculo"/>
                <w:rFonts w:ascii="Tahoma" w:hAnsi="Tahoma"/>
                <w:noProof/>
              </w:rPr>
              <w:t>6.4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Riesgos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_Toc406502202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9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203" w:history="1">
            <w:r w:rsidR="00152066" w:rsidRPr="009C6977">
              <w:rPr>
                <w:rStyle w:val="Hipervnculo"/>
                <w:noProof/>
              </w:rPr>
              <w:t>7.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Organización del proyecto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_Toc406502203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10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4" w:history="1">
            <w:r w:rsidR="00152066" w:rsidRPr="009C6977">
              <w:rPr>
                <w:rStyle w:val="Hipervnculo"/>
                <w:rFonts w:ascii="Tahoma" w:hAnsi="Tahoma"/>
                <w:noProof/>
              </w:rPr>
              <w:t>7.1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Organigrama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_Toc406502204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10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5" w:history="1">
            <w:r w:rsidR="00152066" w:rsidRPr="009C6977">
              <w:rPr>
                <w:rStyle w:val="Hipervnculo"/>
                <w:rFonts w:ascii="Tahoma" w:hAnsi="Tahoma"/>
                <w:noProof/>
              </w:rPr>
              <w:t>7.2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Roles y responsabilidades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_Toc406502205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10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6" w:history="1">
            <w:r w:rsidR="00152066" w:rsidRPr="009C6977">
              <w:rPr>
                <w:rStyle w:val="Hipervnculo"/>
                <w:rFonts w:ascii="Tahoma" w:hAnsi="Tahoma"/>
                <w:noProof/>
              </w:rPr>
              <w:t>7.3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interesados Clave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_Toc406502206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10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color w:val="auto"/>
              <w:lang w:val="es-ES"/>
            </w:rPr>
          </w:pPr>
          <w:hyperlink w:anchor="_Toc406502207" w:history="1">
            <w:r w:rsidR="00152066" w:rsidRPr="009C6977">
              <w:rPr>
                <w:rStyle w:val="Hipervnculo"/>
                <w:rFonts w:ascii="Tahoma" w:hAnsi="Tahoma"/>
                <w:noProof/>
              </w:rPr>
              <w:t>7.4</w:t>
            </w:r>
            <w:r w:rsidR="00152066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Organización del Seguimiento del proyecto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_Toc406502207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10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152066" w:rsidRDefault="002D417F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  <w:lang w:val="es-ES"/>
            </w:rPr>
          </w:pPr>
          <w:hyperlink w:anchor="_Toc406502208" w:history="1">
            <w:r w:rsidR="00152066" w:rsidRPr="009C6977">
              <w:rPr>
                <w:rStyle w:val="Hipervnculo"/>
                <w:noProof/>
              </w:rPr>
              <w:t>8.</w:t>
            </w:r>
            <w:r w:rsidR="00152066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  <w:szCs w:val="22"/>
                <w:lang w:val="es-ES"/>
              </w:rPr>
              <w:tab/>
            </w:r>
            <w:r w:rsidR="00152066" w:rsidRPr="009C6977">
              <w:rPr>
                <w:rStyle w:val="Hipervnculo"/>
                <w:noProof/>
              </w:rPr>
              <w:t>Aprobación del acta</w:t>
            </w:r>
            <w:r w:rsidR="00152066">
              <w:rPr>
                <w:noProof/>
                <w:webHidden/>
              </w:rPr>
              <w:tab/>
            </w:r>
            <w:r w:rsidR="00152066">
              <w:rPr>
                <w:noProof/>
                <w:webHidden/>
              </w:rPr>
              <w:fldChar w:fldCharType="begin"/>
            </w:r>
            <w:r w:rsidR="00152066">
              <w:rPr>
                <w:noProof/>
                <w:webHidden/>
              </w:rPr>
              <w:instrText xml:space="preserve"> PAGEREF _Toc406502208 \h </w:instrText>
            </w:r>
            <w:r w:rsidR="00152066">
              <w:rPr>
                <w:noProof/>
                <w:webHidden/>
              </w:rPr>
            </w:r>
            <w:r w:rsidR="00152066">
              <w:rPr>
                <w:noProof/>
                <w:webHidden/>
              </w:rPr>
              <w:fldChar w:fldCharType="separate"/>
            </w:r>
            <w:r w:rsidR="00152066">
              <w:rPr>
                <w:noProof/>
                <w:webHidden/>
              </w:rPr>
              <w:t>11</w:t>
            </w:r>
            <w:r w:rsidR="00152066">
              <w:rPr>
                <w:noProof/>
                <w:webHidden/>
              </w:rPr>
              <w:fldChar w:fldCharType="end"/>
            </w:r>
          </w:hyperlink>
        </w:p>
        <w:p w:rsidR="0062618D" w:rsidRPr="00D161C4" w:rsidRDefault="008203F1" w:rsidP="0062618D">
          <w:pPr>
            <w:rPr>
              <w:color w:val="auto"/>
            </w:rPr>
          </w:pPr>
          <w:r w:rsidRPr="00D161C4">
            <w:rPr>
              <w:color w:val="auto"/>
            </w:rPr>
            <w:fldChar w:fldCharType="end"/>
          </w:r>
        </w:p>
      </w:sdtContent>
    </w:sdt>
    <w:bookmarkEnd w:id="0"/>
    <w:p w:rsidR="0062618D" w:rsidRPr="00D161C4" w:rsidRDefault="0062618D" w:rsidP="0062618D">
      <w:pPr>
        <w:spacing w:before="0" w:after="0"/>
        <w:jc w:val="left"/>
        <w:rPr>
          <w:rFonts w:cs="Arial"/>
          <w:b/>
          <w:bCs/>
          <w:caps/>
          <w:color w:val="auto"/>
          <w:kern w:val="32"/>
          <w:sz w:val="24"/>
          <w:szCs w:val="32"/>
          <w:u w:val="single"/>
        </w:rPr>
      </w:pPr>
      <w:r w:rsidRPr="00D161C4">
        <w:rPr>
          <w:color w:val="auto"/>
        </w:rPr>
        <w:br w:type="page"/>
      </w:r>
    </w:p>
    <w:p w:rsidR="00EC0796" w:rsidRDefault="00EC0796" w:rsidP="002463D7">
      <w:pPr>
        <w:pStyle w:val="Ttulo1"/>
      </w:pPr>
      <w:bookmarkStart w:id="2" w:name="_Toc406502182"/>
      <w:r w:rsidRPr="00EC0796">
        <w:lastRenderedPageBreak/>
        <w:t>In</w:t>
      </w:r>
      <w:r>
        <w:t>t</w:t>
      </w:r>
      <w:r w:rsidRPr="00EC0796">
        <w:t>roducción</w:t>
      </w:r>
      <w:bookmarkEnd w:id="2"/>
    </w:p>
    <w:p w:rsidR="00152066" w:rsidRDefault="00152066" w:rsidP="00152066">
      <w:pPr>
        <w:pStyle w:val="Ttulo2"/>
      </w:pPr>
      <w:bookmarkStart w:id="3" w:name="_Toc406502183"/>
      <w:r>
        <w:t>Propósito del entregable</w:t>
      </w:r>
      <w:bookmarkEnd w:id="3"/>
    </w:p>
    <w:p w:rsidR="00D22044" w:rsidRDefault="00D22044" w:rsidP="00D22044">
      <w:pPr>
        <w:pStyle w:val="TablaSubtitulo"/>
        <w:rPr>
          <w:b w:val="0"/>
          <w:color w:val="auto"/>
          <w:sz w:val="22"/>
          <w:szCs w:val="22"/>
          <w:lang w:val="en-US"/>
        </w:rPr>
      </w:pPr>
      <w:r w:rsidRPr="00D33172">
        <w:rPr>
          <w:b w:val="0"/>
          <w:color w:val="auto"/>
          <w:sz w:val="22"/>
          <w:szCs w:val="22"/>
          <w:lang w:val="en-US"/>
        </w:rPr>
        <w:t xml:space="preserve">Lorem ipsum </w:t>
      </w:r>
      <w:proofErr w:type="gramStart"/>
      <w:r w:rsidRPr="00D33172">
        <w:rPr>
          <w:b w:val="0"/>
          <w:color w:val="auto"/>
          <w:sz w:val="22"/>
          <w:szCs w:val="22"/>
          <w:lang w:val="en-US"/>
        </w:rPr>
        <w:t>dolor sit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amet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consectetur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adipisicing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sed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eiusmod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tempor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incididunt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magna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ad minim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veniam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quis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nostrud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exercitation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ullamco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nisi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aliquip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commodo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consequat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</w:p>
    <w:p w:rsidR="00EC0796" w:rsidRDefault="00EC0796" w:rsidP="002463D7">
      <w:pPr>
        <w:pStyle w:val="Ttulo2"/>
      </w:pPr>
      <w:bookmarkStart w:id="4" w:name="_Toc406502184"/>
      <w:r w:rsidRPr="00EC0796">
        <w:t>Res</w:t>
      </w:r>
      <w:r>
        <w:t>u</w:t>
      </w:r>
      <w:r w:rsidRPr="00EC0796">
        <w:t>men ejecutivo</w:t>
      </w:r>
      <w:r w:rsidR="00152066">
        <w:t xml:space="preserve"> del proyecto</w:t>
      </w:r>
      <w:bookmarkEnd w:id="4"/>
    </w:p>
    <w:p w:rsidR="00D22044" w:rsidRPr="00D33172" w:rsidRDefault="00D22044" w:rsidP="00D22044">
      <w:pPr>
        <w:pStyle w:val="TablaSubtitulo"/>
        <w:rPr>
          <w:b w:val="0"/>
          <w:color w:val="auto"/>
          <w:sz w:val="22"/>
          <w:szCs w:val="22"/>
          <w:lang w:val="en-US"/>
        </w:rPr>
      </w:pPr>
      <w:r w:rsidRPr="00D33172">
        <w:rPr>
          <w:b w:val="0"/>
          <w:color w:val="auto"/>
          <w:sz w:val="22"/>
          <w:szCs w:val="22"/>
          <w:lang w:val="en-US"/>
        </w:rPr>
        <w:t xml:space="preserve">Lorem ipsum </w:t>
      </w:r>
      <w:proofErr w:type="gramStart"/>
      <w:r w:rsidRPr="00D33172">
        <w:rPr>
          <w:b w:val="0"/>
          <w:color w:val="auto"/>
          <w:sz w:val="22"/>
          <w:szCs w:val="22"/>
          <w:lang w:val="en-US"/>
        </w:rPr>
        <w:t>dolor sit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amet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consectetur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adipisicing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sed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eiusmod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tempor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incididunt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magna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ad minim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veniam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quis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nostrud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exercitation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ullamco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nisi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aliquip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commodo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consequat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Duis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aute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irure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dolor in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reprehenderit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voluptate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esse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cillum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eu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fugiat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nulla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pariatur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Excepteur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sint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occaecat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cupidatat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proident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in culpa qui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officia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deserunt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mollit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id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est</w:t>
      </w:r>
      <w:proofErr w:type="spellEnd"/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laborum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</w:p>
    <w:p w:rsidR="00D22044" w:rsidRPr="00D22044" w:rsidRDefault="00D22044" w:rsidP="00D22044">
      <w:pPr>
        <w:rPr>
          <w:lang w:val="en-US"/>
        </w:rPr>
      </w:pPr>
    </w:p>
    <w:p w:rsidR="00C46380" w:rsidRDefault="002E3FFE" w:rsidP="002463D7">
      <w:pPr>
        <w:pStyle w:val="Ttulo1"/>
      </w:pPr>
      <w:bookmarkStart w:id="5" w:name="_Toc406502185"/>
      <w:r>
        <w:lastRenderedPageBreak/>
        <w:t>Justificación del proyecto</w:t>
      </w:r>
      <w:bookmarkEnd w:id="5"/>
    </w:p>
    <w:p w:rsidR="00EC0796" w:rsidRDefault="002E3FFE" w:rsidP="002463D7">
      <w:pPr>
        <w:pStyle w:val="Ttulo2"/>
      </w:pPr>
      <w:bookmarkStart w:id="6" w:name="_Toc406502186"/>
      <w:r>
        <w:t>Necesidades de negocio</w:t>
      </w:r>
      <w:bookmarkEnd w:id="6"/>
    </w:p>
    <w:p w:rsidR="00D22044" w:rsidRDefault="00D22044" w:rsidP="00D22044">
      <w:pPr>
        <w:pStyle w:val="TablaSubtitulo"/>
        <w:rPr>
          <w:b w:val="0"/>
          <w:color w:val="auto"/>
          <w:sz w:val="22"/>
          <w:szCs w:val="22"/>
          <w:lang w:val="en-US"/>
        </w:rPr>
      </w:pPr>
      <w:r w:rsidRPr="00D33172">
        <w:rPr>
          <w:b w:val="0"/>
          <w:color w:val="auto"/>
          <w:sz w:val="22"/>
          <w:szCs w:val="22"/>
          <w:lang w:val="en-US"/>
        </w:rPr>
        <w:t xml:space="preserve">Lorem ipsum </w:t>
      </w:r>
      <w:proofErr w:type="gramStart"/>
      <w:r w:rsidRPr="00D33172">
        <w:rPr>
          <w:b w:val="0"/>
          <w:color w:val="auto"/>
          <w:sz w:val="22"/>
          <w:szCs w:val="22"/>
          <w:lang w:val="en-US"/>
        </w:rPr>
        <w:t>dolor sit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amet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consectetur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adipisicing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sed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eiusmod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tempor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incididunt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magna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ad minim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veniam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quis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nostrud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exercitation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ullamco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nisi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aliquip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commodo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consequat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Duis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aute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irure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dolor in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reprehenderit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voluptate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esse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cillum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eu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fugiat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nulla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pariatur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Excepteur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sint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occaecat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cupidatat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proident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in culpa qui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officia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deserunt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mollit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id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est</w:t>
      </w:r>
      <w:proofErr w:type="spellEnd"/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laborum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</w:p>
    <w:p w:rsidR="00777734" w:rsidRDefault="00777734" w:rsidP="00777734">
      <w:pPr>
        <w:pStyle w:val="Ttulo2"/>
      </w:pPr>
      <w:bookmarkStart w:id="7" w:name="_Toc406502187"/>
      <w:r>
        <w:t>Oportunidades</w:t>
      </w:r>
      <w:bookmarkEnd w:id="7"/>
    </w:p>
    <w:p w:rsidR="00777734" w:rsidRPr="002E3FFE" w:rsidRDefault="00777734" w:rsidP="00777734">
      <w:pPr>
        <w:rPr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</w:p>
    <w:p w:rsidR="00777734" w:rsidRPr="00D33172" w:rsidRDefault="00777734" w:rsidP="00D22044">
      <w:pPr>
        <w:pStyle w:val="TablaSubtitulo"/>
        <w:rPr>
          <w:b w:val="0"/>
          <w:color w:val="auto"/>
          <w:sz w:val="22"/>
          <w:szCs w:val="22"/>
          <w:lang w:val="en-US"/>
        </w:rPr>
      </w:pPr>
    </w:p>
    <w:p w:rsidR="001F6A30" w:rsidRPr="002E3FFE" w:rsidRDefault="001F6A30" w:rsidP="002E3FFE">
      <w:pPr>
        <w:rPr>
          <w:lang w:val="en-US"/>
        </w:rPr>
      </w:pPr>
    </w:p>
    <w:p w:rsidR="002E3FFE" w:rsidRDefault="002E3FFE" w:rsidP="00F43A7F">
      <w:pPr>
        <w:pStyle w:val="Ttulo1"/>
      </w:pPr>
      <w:bookmarkStart w:id="8" w:name="_Toc406502188"/>
      <w:r>
        <w:lastRenderedPageBreak/>
        <w:t>Alcance</w:t>
      </w:r>
      <w:bookmarkEnd w:id="8"/>
    </w:p>
    <w:p w:rsidR="001F6A30" w:rsidRDefault="001F6A30" w:rsidP="001F6A30">
      <w:pPr>
        <w:pStyle w:val="Ttulo2"/>
      </w:pPr>
      <w:bookmarkStart w:id="9" w:name="_Toc406502189"/>
      <w:r>
        <w:t>Objetivos del proyecto</w:t>
      </w:r>
      <w:bookmarkEnd w:id="9"/>
    </w:p>
    <w:p w:rsidR="001F6A30" w:rsidRDefault="001F6A30" w:rsidP="001F6A30">
      <w:pPr>
        <w:pStyle w:val="TablaSubtitulo"/>
        <w:rPr>
          <w:b w:val="0"/>
          <w:color w:val="auto"/>
          <w:sz w:val="22"/>
          <w:szCs w:val="22"/>
          <w:lang w:val="en-US"/>
        </w:rPr>
      </w:pPr>
      <w:r w:rsidRPr="00D33172">
        <w:rPr>
          <w:b w:val="0"/>
          <w:color w:val="auto"/>
          <w:sz w:val="22"/>
          <w:szCs w:val="22"/>
          <w:lang w:val="en-US"/>
        </w:rPr>
        <w:t xml:space="preserve">Lorem ipsum </w:t>
      </w:r>
      <w:proofErr w:type="gramStart"/>
      <w:r w:rsidRPr="00D33172">
        <w:rPr>
          <w:b w:val="0"/>
          <w:color w:val="auto"/>
          <w:sz w:val="22"/>
          <w:szCs w:val="22"/>
          <w:lang w:val="en-US"/>
        </w:rPr>
        <w:t>dolor sit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amet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consectetur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adipisicing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elit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sed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do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eiusmod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tempor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incididunt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et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dolore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magna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enim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ad minim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veniam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quis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nostrud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exercitation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ullamco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laboris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nisi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ut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aliquip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ex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ea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commodo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D33172">
        <w:rPr>
          <w:b w:val="0"/>
          <w:color w:val="auto"/>
          <w:sz w:val="22"/>
          <w:szCs w:val="22"/>
          <w:lang w:val="en-US"/>
        </w:rPr>
        <w:t>consequat</w:t>
      </w:r>
      <w:proofErr w:type="spellEnd"/>
      <w:r w:rsidRPr="00D33172">
        <w:rPr>
          <w:b w:val="0"/>
          <w:color w:val="auto"/>
          <w:sz w:val="22"/>
          <w:szCs w:val="22"/>
          <w:lang w:val="en-US"/>
        </w:rPr>
        <w:t>.</w:t>
      </w:r>
      <w:proofErr w:type="gramEnd"/>
      <w:r w:rsidRPr="00D33172">
        <w:rPr>
          <w:b w:val="0"/>
          <w:color w:val="auto"/>
          <w:sz w:val="22"/>
          <w:szCs w:val="22"/>
          <w:lang w:val="en-US"/>
        </w:rPr>
        <w:t xml:space="preserve"> </w:t>
      </w:r>
    </w:p>
    <w:p w:rsidR="005F73E8" w:rsidRDefault="005F73E8" w:rsidP="005F73E8">
      <w:pPr>
        <w:pStyle w:val="Ttulo2"/>
      </w:pPr>
      <w:bookmarkStart w:id="10" w:name="_Toc406502190"/>
      <w:r>
        <w:t>Requisitos</w:t>
      </w:r>
      <w:r w:rsidR="00F43A7F">
        <w:t xml:space="preserve"> de alto nivel</w:t>
      </w:r>
      <w:bookmarkEnd w:id="10"/>
    </w:p>
    <w:p w:rsidR="002E3FFE" w:rsidRDefault="002E3FFE" w:rsidP="002E3FFE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proofErr w:type="gramStart"/>
      <w:r w:rsidRPr="00D33172">
        <w:rPr>
          <w:color w:val="auto"/>
          <w:szCs w:val="22"/>
          <w:lang w:val="en-US"/>
        </w:rPr>
        <w:t>Duis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aute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irure</w:t>
      </w:r>
      <w:proofErr w:type="spellEnd"/>
      <w:r w:rsidRPr="00D33172">
        <w:rPr>
          <w:color w:val="auto"/>
          <w:szCs w:val="22"/>
          <w:lang w:val="en-US"/>
        </w:rPr>
        <w:t xml:space="preserve"> dolor in </w:t>
      </w:r>
      <w:proofErr w:type="spellStart"/>
      <w:r w:rsidRPr="00D33172">
        <w:rPr>
          <w:color w:val="auto"/>
          <w:szCs w:val="22"/>
          <w:lang w:val="en-US"/>
        </w:rPr>
        <w:t>reprehenderit</w:t>
      </w:r>
      <w:proofErr w:type="spellEnd"/>
      <w:r w:rsidRPr="00D33172">
        <w:rPr>
          <w:color w:val="auto"/>
          <w:szCs w:val="22"/>
          <w:lang w:val="en-US"/>
        </w:rPr>
        <w:t xml:space="preserve"> in </w:t>
      </w:r>
      <w:proofErr w:type="spellStart"/>
      <w:r w:rsidRPr="00D33172">
        <w:rPr>
          <w:color w:val="auto"/>
          <w:szCs w:val="22"/>
          <w:lang w:val="en-US"/>
        </w:rPr>
        <w:t>voluptate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velit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esse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cillum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eu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fugiat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nulla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pariatur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Excepteur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sint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occaecat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cupidatat</w:t>
      </w:r>
      <w:proofErr w:type="spellEnd"/>
      <w:r w:rsidRPr="00D33172">
        <w:rPr>
          <w:color w:val="auto"/>
          <w:szCs w:val="22"/>
          <w:lang w:val="en-US"/>
        </w:rPr>
        <w:t xml:space="preserve"> non </w:t>
      </w:r>
      <w:proofErr w:type="spellStart"/>
      <w:r w:rsidRPr="00D33172">
        <w:rPr>
          <w:color w:val="auto"/>
          <w:szCs w:val="22"/>
          <w:lang w:val="en-US"/>
        </w:rPr>
        <w:t>proident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sunt</w:t>
      </w:r>
      <w:proofErr w:type="spellEnd"/>
      <w:r w:rsidRPr="00D33172">
        <w:rPr>
          <w:color w:val="auto"/>
          <w:szCs w:val="22"/>
          <w:lang w:val="en-US"/>
        </w:rPr>
        <w:t xml:space="preserve"> in culpa qui </w:t>
      </w:r>
      <w:proofErr w:type="spellStart"/>
      <w:r w:rsidRPr="00D33172">
        <w:rPr>
          <w:color w:val="auto"/>
          <w:szCs w:val="22"/>
          <w:lang w:val="en-US"/>
        </w:rPr>
        <w:t>officia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deserunt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mollit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anim</w:t>
      </w:r>
      <w:proofErr w:type="spellEnd"/>
      <w:r w:rsidRPr="00D33172">
        <w:rPr>
          <w:color w:val="auto"/>
          <w:szCs w:val="22"/>
          <w:lang w:val="en-US"/>
        </w:rPr>
        <w:t xml:space="preserve"> id </w:t>
      </w:r>
      <w:proofErr w:type="spellStart"/>
      <w:proofErr w:type="gramStart"/>
      <w:r w:rsidRPr="00D33172">
        <w:rPr>
          <w:color w:val="auto"/>
          <w:szCs w:val="22"/>
          <w:lang w:val="en-US"/>
        </w:rPr>
        <w:t>est</w:t>
      </w:r>
      <w:proofErr w:type="spellEnd"/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laborum</w:t>
      </w:r>
      <w:proofErr w:type="spellEnd"/>
      <w:r w:rsidRPr="00D33172">
        <w:rPr>
          <w:color w:val="auto"/>
          <w:szCs w:val="22"/>
          <w:lang w:val="en-US"/>
        </w:rPr>
        <w:t>.</w:t>
      </w:r>
    </w:p>
    <w:p w:rsidR="00F43A7F" w:rsidRDefault="00F43A7F" w:rsidP="00F43A7F">
      <w:pPr>
        <w:pStyle w:val="Ttulo2"/>
      </w:pPr>
      <w:bookmarkStart w:id="11" w:name="_Toc406502191"/>
      <w:r>
        <w:t>Principales entregables</w:t>
      </w:r>
      <w:bookmarkEnd w:id="11"/>
    </w:p>
    <w:p w:rsidR="00F43A7F" w:rsidRDefault="00F43A7F" w:rsidP="002E3FFE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</w:p>
    <w:p w:rsidR="00F43A7F" w:rsidRDefault="00F43A7F" w:rsidP="00F43A7F">
      <w:pPr>
        <w:pStyle w:val="Ttulo2"/>
      </w:pPr>
      <w:bookmarkStart w:id="12" w:name="_Toc406502192"/>
      <w:r>
        <w:t>Fronteras del producto/servicio a obtener</w:t>
      </w:r>
      <w:bookmarkEnd w:id="12"/>
    </w:p>
    <w:p w:rsidR="00F43A7F" w:rsidRDefault="00F43A7F" w:rsidP="00F43A7F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</w:p>
    <w:p w:rsidR="001F6A30" w:rsidRDefault="001F6A30" w:rsidP="001F6A30">
      <w:pPr>
        <w:pStyle w:val="Ttulo2"/>
      </w:pPr>
      <w:bookmarkStart w:id="13" w:name="_Toc406502193"/>
      <w:r>
        <w:t>Criterios de aceptación</w:t>
      </w:r>
      <w:bookmarkEnd w:id="13"/>
    </w:p>
    <w:p w:rsidR="001F6A30" w:rsidRPr="002E3FFE" w:rsidRDefault="001F6A30" w:rsidP="001F6A30">
      <w:pPr>
        <w:rPr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proofErr w:type="gramStart"/>
      <w:r w:rsidRPr="00D33172">
        <w:rPr>
          <w:color w:val="auto"/>
          <w:szCs w:val="22"/>
          <w:lang w:val="en-US"/>
        </w:rPr>
        <w:t>Duis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aute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irure</w:t>
      </w:r>
      <w:proofErr w:type="spellEnd"/>
      <w:r w:rsidRPr="00D33172">
        <w:rPr>
          <w:color w:val="auto"/>
          <w:szCs w:val="22"/>
          <w:lang w:val="en-US"/>
        </w:rPr>
        <w:t xml:space="preserve"> dolor in </w:t>
      </w:r>
      <w:proofErr w:type="spellStart"/>
      <w:r w:rsidRPr="00D33172">
        <w:rPr>
          <w:color w:val="auto"/>
          <w:szCs w:val="22"/>
          <w:lang w:val="en-US"/>
        </w:rPr>
        <w:t>reprehenderit</w:t>
      </w:r>
      <w:proofErr w:type="spellEnd"/>
      <w:r w:rsidRPr="00D33172">
        <w:rPr>
          <w:color w:val="auto"/>
          <w:szCs w:val="22"/>
          <w:lang w:val="en-US"/>
        </w:rPr>
        <w:t xml:space="preserve"> in </w:t>
      </w:r>
      <w:proofErr w:type="spellStart"/>
      <w:r w:rsidRPr="00D33172">
        <w:rPr>
          <w:color w:val="auto"/>
          <w:szCs w:val="22"/>
          <w:lang w:val="en-US"/>
        </w:rPr>
        <w:t>voluptate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velit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esse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cillum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eu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fugiat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nulla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pariatur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Excepteur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sint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occaecat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cupidatat</w:t>
      </w:r>
      <w:proofErr w:type="spellEnd"/>
      <w:r w:rsidRPr="00D33172">
        <w:rPr>
          <w:color w:val="auto"/>
          <w:szCs w:val="22"/>
          <w:lang w:val="en-US"/>
        </w:rPr>
        <w:t xml:space="preserve"> non </w:t>
      </w:r>
      <w:proofErr w:type="spellStart"/>
      <w:r w:rsidRPr="00D33172">
        <w:rPr>
          <w:color w:val="auto"/>
          <w:szCs w:val="22"/>
          <w:lang w:val="en-US"/>
        </w:rPr>
        <w:t>proident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sunt</w:t>
      </w:r>
      <w:proofErr w:type="spellEnd"/>
      <w:r w:rsidRPr="00D33172">
        <w:rPr>
          <w:color w:val="auto"/>
          <w:szCs w:val="22"/>
          <w:lang w:val="en-US"/>
        </w:rPr>
        <w:t xml:space="preserve"> in culpa qui </w:t>
      </w:r>
      <w:proofErr w:type="spellStart"/>
      <w:r w:rsidRPr="00D33172">
        <w:rPr>
          <w:color w:val="auto"/>
          <w:szCs w:val="22"/>
          <w:lang w:val="en-US"/>
        </w:rPr>
        <w:t>officia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deserunt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mollit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anim</w:t>
      </w:r>
      <w:proofErr w:type="spellEnd"/>
      <w:r w:rsidRPr="00D33172">
        <w:rPr>
          <w:color w:val="auto"/>
          <w:szCs w:val="22"/>
          <w:lang w:val="en-US"/>
        </w:rPr>
        <w:t xml:space="preserve"> id </w:t>
      </w:r>
      <w:proofErr w:type="spellStart"/>
      <w:proofErr w:type="gramStart"/>
      <w:r w:rsidRPr="00D33172">
        <w:rPr>
          <w:color w:val="auto"/>
          <w:szCs w:val="22"/>
          <w:lang w:val="en-US"/>
        </w:rPr>
        <w:t>est</w:t>
      </w:r>
      <w:proofErr w:type="spellEnd"/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laborum</w:t>
      </w:r>
      <w:proofErr w:type="spellEnd"/>
      <w:r w:rsidRPr="00D33172">
        <w:rPr>
          <w:color w:val="auto"/>
          <w:szCs w:val="22"/>
          <w:lang w:val="en-US"/>
        </w:rPr>
        <w:t>.</w:t>
      </w:r>
    </w:p>
    <w:p w:rsidR="001F6A30" w:rsidRDefault="001F6A30" w:rsidP="002E3FFE">
      <w:pPr>
        <w:rPr>
          <w:lang w:val="en-US"/>
        </w:rPr>
      </w:pPr>
    </w:p>
    <w:p w:rsidR="001F6A30" w:rsidRDefault="001F6A30" w:rsidP="001F6A30">
      <w:pPr>
        <w:pStyle w:val="Ttulo1"/>
      </w:pPr>
      <w:bookmarkStart w:id="14" w:name="_Toc406502194"/>
      <w:r>
        <w:lastRenderedPageBreak/>
        <w:t>Calendario</w:t>
      </w:r>
      <w:bookmarkEnd w:id="14"/>
    </w:p>
    <w:p w:rsidR="001F6A30" w:rsidRPr="00777734" w:rsidRDefault="001F6A30" w:rsidP="001F6A30"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Default="001F6A30" w:rsidP="001F6A30">
      <w:pPr>
        <w:pStyle w:val="Ttulo2"/>
      </w:pPr>
      <w:bookmarkStart w:id="15" w:name="_Toc406502195"/>
      <w:r>
        <w:t>Cronograma</w:t>
      </w:r>
      <w:bookmarkEnd w:id="15"/>
    </w:p>
    <w:p w:rsidR="001F6A30" w:rsidRPr="00777734" w:rsidRDefault="001F6A30" w:rsidP="001F6A30"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Default="001F6A30" w:rsidP="001F6A30">
      <w:pPr>
        <w:pStyle w:val="Ttulo2"/>
      </w:pPr>
      <w:bookmarkStart w:id="16" w:name="_Toc406502196"/>
      <w:r>
        <w:t>Principales Hitos</w:t>
      </w:r>
      <w:bookmarkEnd w:id="16"/>
    </w:p>
    <w:p w:rsidR="001F6A30" w:rsidRDefault="001F6A30" w:rsidP="001F6A30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Pr="00777734" w:rsidRDefault="001F6A30" w:rsidP="001F6A30"/>
    <w:p w:rsidR="001F6A30" w:rsidRDefault="001F6A30" w:rsidP="001F6A30">
      <w:pPr>
        <w:pStyle w:val="Ttulo1"/>
      </w:pPr>
      <w:bookmarkStart w:id="17" w:name="_Toc406502197"/>
      <w:r>
        <w:lastRenderedPageBreak/>
        <w:t>Presupuesto</w:t>
      </w:r>
      <w:bookmarkEnd w:id="17"/>
    </w:p>
    <w:p w:rsidR="001F6A30" w:rsidRPr="00777734" w:rsidRDefault="001F6A30" w:rsidP="001F6A30"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Default="001F6A30" w:rsidP="002E3FFE">
      <w:pPr>
        <w:rPr>
          <w:lang w:val="en-US"/>
        </w:rPr>
      </w:pPr>
    </w:p>
    <w:p w:rsidR="00F43A7F" w:rsidRDefault="00F43A7F" w:rsidP="002E3FFE">
      <w:pPr>
        <w:rPr>
          <w:lang w:val="en-US"/>
        </w:rPr>
      </w:pPr>
    </w:p>
    <w:p w:rsidR="001F6A30" w:rsidRDefault="001F6A30" w:rsidP="001F6A30">
      <w:pPr>
        <w:pStyle w:val="Ttulo1"/>
      </w:pPr>
      <w:bookmarkStart w:id="18" w:name="_Toc406502198"/>
      <w:r>
        <w:lastRenderedPageBreak/>
        <w:t>Asunciones, restricciones y riesgos</w:t>
      </w:r>
      <w:bookmarkEnd w:id="18"/>
    </w:p>
    <w:p w:rsidR="002E3FFE" w:rsidRDefault="002E3FFE" w:rsidP="002463D7">
      <w:pPr>
        <w:pStyle w:val="Ttulo2"/>
      </w:pPr>
      <w:bookmarkStart w:id="19" w:name="_Toc406502199"/>
      <w:r>
        <w:t>Asunciones</w:t>
      </w:r>
      <w:bookmarkEnd w:id="19"/>
    </w:p>
    <w:p w:rsidR="002E3FFE" w:rsidRPr="002E3FFE" w:rsidRDefault="002E3FFE" w:rsidP="002E3FFE">
      <w:pPr>
        <w:rPr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</w:p>
    <w:p w:rsidR="002E3FFE" w:rsidRDefault="002E3FFE" w:rsidP="002463D7">
      <w:pPr>
        <w:pStyle w:val="Ttulo2"/>
      </w:pPr>
      <w:bookmarkStart w:id="20" w:name="_Toc406502200"/>
      <w:r>
        <w:t>Restricciones</w:t>
      </w:r>
      <w:bookmarkEnd w:id="20"/>
    </w:p>
    <w:p w:rsidR="002E3FFE" w:rsidRDefault="002E3FFE" w:rsidP="002E3FFE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</w:p>
    <w:p w:rsidR="002E3FFE" w:rsidRPr="00262222" w:rsidRDefault="000B5AC3" w:rsidP="0068229B">
      <w:pPr>
        <w:pStyle w:val="Ttulo2"/>
      </w:pPr>
      <w:bookmarkStart w:id="21" w:name="_Toc406502201"/>
      <w:r>
        <w:t>Gestión de la triple restricción</w:t>
      </w:r>
      <w:bookmarkEnd w:id="21"/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3969"/>
      </w:tblGrid>
      <w:tr w:rsidR="000B5AC3" w:rsidRPr="00B07F8D" w:rsidTr="005A3BF7">
        <w:tc>
          <w:tcPr>
            <w:tcW w:w="8364" w:type="dxa"/>
            <w:gridSpan w:val="3"/>
            <w:tcBorders>
              <w:bottom w:val="single" w:sz="6" w:space="0" w:color="auto"/>
            </w:tcBorders>
            <w:shd w:val="clear" w:color="auto" w:fill="31869B"/>
          </w:tcPr>
          <w:p w:rsidR="000B5AC3" w:rsidRPr="00D15085" w:rsidRDefault="005A3BF7" w:rsidP="00BD1F3C">
            <w:pPr>
              <w:tabs>
                <w:tab w:val="left" w:pos="2388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2"/>
              </w:rPr>
              <w:t>Gestión de las restricciones</w:t>
            </w:r>
            <w:r w:rsidR="00BC3C81">
              <w:rPr>
                <w:rFonts w:cs="Arial"/>
                <w:b/>
                <w:color w:val="FFFFFF" w:themeColor="background1"/>
                <w:szCs w:val="22"/>
              </w:rPr>
              <w:t xml:space="preserve"> del proyecto</w:t>
            </w:r>
          </w:p>
        </w:tc>
      </w:tr>
      <w:tr w:rsidR="000B5AC3" w:rsidRPr="00B07F8D" w:rsidTr="0068229B">
        <w:tc>
          <w:tcPr>
            <w:tcW w:w="1418" w:type="dxa"/>
            <w:shd w:val="clear" w:color="auto" w:fill="92DBDB"/>
          </w:tcPr>
          <w:p w:rsidR="000B5AC3" w:rsidRPr="00B07F8D" w:rsidRDefault="000B5AC3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Restricción</w:t>
            </w:r>
          </w:p>
        </w:tc>
        <w:tc>
          <w:tcPr>
            <w:tcW w:w="2977" w:type="dxa"/>
            <w:shd w:val="clear" w:color="auto" w:fill="92DBDB"/>
          </w:tcPr>
          <w:p w:rsidR="000B5AC3" w:rsidRPr="00B07F8D" w:rsidRDefault="000B5AC3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Estrategia</w:t>
            </w:r>
          </w:p>
        </w:tc>
        <w:tc>
          <w:tcPr>
            <w:tcW w:w="3969" w:type="dxa"/>
            <w:shd w:val="clear" w:color="auto" w:fill="92DBDB"/>
          </w:tcPr>
          <w:p w:rsidR="000B5AC3" w:rsidRPr="00B07F8D" w:rsidRDefault="000B5AC3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Comentarios</w:t>
            </w:r>
          </w:p>
        </w:tc>
      </w:tr>
      <w:tr w:rsidR="000B5AC3" w:rsidRPr="00DF2E84" w:rsidTr="0068229B">
        <w:trPr>
          <w:trHeight w:val="284"/>
        </w:trPr>
        <w:tc>
          <w:tcPr>
            <w:tcW w:w="1418" w:type="dxa"/>
          </w:tcPr>
          <w:p w:rsidR="000B5AC3" w:rsidRPr="00B07F8D" w:rsidRDefault="000B5AC3" w:rsidP="00790EF6">
            <w:pPr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Cs w:val="22"/>
                <w:lang w:val="en-US"/>
              </w:rPr>
              <w:t>Alcance</w:t>
            </w:r>
            <w:proofErr w:type="spellEnd"/>
          </w:p>
        </w:tc>
        <w:tc>
          <w:tcPr>
            <w:tcW w:w="2977" w:type="dxa"/>
          </w:tcPr>
          <w:p w:rsidR="000B5AC3" w:rsidRPr="0068229B" w:rsidRDefault="000B5AC3" w:rsidP="00BD1F3C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="00BD1F3C"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="00BD1F3C"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0B5AC3" w:rsidRPr="0068229B" w:rsidRDefault="000B5AC3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  <w:tr w:rsidR="00BD1F3C" w:rsidRPr="00DF2E84" w:rsidTr="0068229B">
        <w:trPr>
          <w:trHeight w:val="284"/>
        </w:trPr>
        <w:tc>
          <w:tcPr>
            <w:tcW w:w="1418" w:type="dxa"/>
          </w:tcPr>
          <w:p w:rsidR="00BD1F3C" w:rsidRPr="00B07F8D" w:rsidRDefault="00BD1F3C" w:rsidP="00790EF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Calendario</w:t>
            </w:r>
          </w:p>
        </w:tc>
        <w:tc>
          <w:tcPr>
            <w:tcW w:w="2977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  <w:tr w:rsidR="00BD1F3C" w:rsidRPr="00DF2E84" w:rsidTr="0068229B">
        <w:trPr>
          <w:trHeight w:val="284"/>
        </w:trPr>
        <w:tc>
          <w:tcPr>
            <w:tcW w:w="1418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color w:val="auto"/>
                <w:sz w:val="20"/>
                <w:szCs w:val="20"/>
                <w:lang w:val="en-US"/>
              </w:rPr>
              <w:t>Presupuesto</w:t>
            </w:r>
            <w:proofErr w:type="spellEnd"/>
          </w:p>
        </w:tc>
        <w:tc>
          <w:tcPr>
            <w:tcW w:w="2977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  <w:tr w:rsidR="00BD1F3C" w:rsidRPr="00DF2E84" w:rsidTr="0068229B">
        <w:trPr>
          <w:trHeight w:val="284"/>
        </w:trPr>
        <w:tc>
          <w:tcPr>
            <w:tcW w:w="1418" w:type="dxa"/>
          </w:tcPr>
          <w:p w:rsidR="00BD1F3C" w:rsidRPr="00B07F8D" w:rsidRDefault="00BD1F3C" w:rsidP="00790EF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Calidad</w:t>
            </w:r>
          </w:p>
        </w:tc>
        <w:tc>
          <w:tcPr>
            <w:tcW w:w="2977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  <w:tr w:rsidR="00BD1F3C" w:rsidRPr="00DF2E84" w:rsidTr="0068229B">
        <w:trPr>
          <w:trHeight w:val="284"/>
        </w:trPr>
        <w:tc>
          <w:tcPr>
            <w:tcW w:w="1418" w:type="dxa"/>
          </w:tcPr>
          <w:p w:rsidR="00BD1F3C" w:rsidRPr="00B07F8D" w:rsidRDefault="00BD1F3C" w:rsidP="00790EF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Recursos</w:t>
            </w:r>
          </w:p>
        </w:tc>
        <w:tc>
          <w:tcPr>
            <w:tcW w:w="2977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  <w:tr w:rsidR="00BD1F3C" w:rsidRPr="00DF2E84" w:rsidTr="0068229B">
        <w:trPr>
          <w:trHeight w:val="284"/>
        </w:trPr>
        <w:tc>
          <w:tcPr>
            <w:tcW w:w="1418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color w:val="auto"/>
                <w:sz w:val="20"/>
                <w:szCs w:val="20"/>
                <w:lang w:val="en-US"/>
              </w:rPr>
              <w:t>Riesgos</w:t>
            </w:r>
            <w:proofErr w:type="spellEnd"/>
          </w:p>
        </w:tc>
        <w:tc>
          <w:tcPr>
            <w:tcW w:w="2977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Estático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Intermedio</w:t>
            </w:r>
            <w:proofErr w:type="spellEnd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/</w:t>
            </w:r>
            <w:proofErr w:type="spellStart"/>
            <w:r w:rsidRPr="0068229B">
              <w:rPr>
                <w:rFonts w:cs="Arial"/>
                <w:color w:val="auto"/>
                <w:sz w:val="20"/>
                <w:szCs w:val="22"/>
                <w:lang w:val="en-US"/>
              </w:rPr>
              <w:t>Dinámico</w:t>
            </w:r>
            <w:proofErr w:type="spellEnd"/>
          </w:p>
        </w:tc>
        <w:tc>
          <w:tcPr>
            <w:tcW w:w="3969" w:type="dxa"/>
          </w:tcPr>
          <w:p w:rsidR="00BD1F3C" w:rsidRPr="0068229B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r w:rsidRPr="0068229B">
              <w:rPr>
                <w:color w:val="auto"/>
                <w:sz w:val="20"/>
                <w:szCs w:val="22"/>
                <w:lang w:val="en-US"/>
              </w:rPr>
              <w:t xml:space="preserve">Lorem ipsum dolor sit </w:t>
            </w:r>
            <w:proofErr w:type="spellStart"/>
            <w:r w:rsidRPr="0068229B">
              <w:rPr>
                <w:color w:val="auto"/>
                <w:sz w:val="20"/>
                <w:szCs w:val="22"/>
                <w:lang w:val="en-US"/>
              </w:rPr>
              <w:t>amet</w:t>
            </w:r>
            <w:proofErr w:type="spellEnd"/>
          </w:p>
        </w:tc>
      </w:tr>
    </w:tbl>
    <w:p w:rsidR="0068229B" w:rsidRDefault="0068229B" w:rsidP="0068229B">
      <w:pPr>
        <w:pStyle w:val="Ttulo2"/>
      </w:pPr>
      <w:bookmarkStart w:id="22" w:name="_Toc406502202"/>
      <w:r>
        <w:t>Riesgos</w:t>
      </w:r>
      <w:bookmarkEnd w:id="22"/>
    </w:p>
    <w:p w:rsidR="002E3FFE" w:rsidRPr="0068229B" w:rsidRDefault="0068229B" w:rsidP="002E3FFE">
      <w:pPr>
        <w:rPr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1F6A30">
        <w:rPr>
          <w:color w:val="auto"/>
          <w:szCs w:val="22"/>
          <w:lang w:val="en-US"/>
        </w:rPr>
        <w:t xml:space="preserve"> </w:t>
      </w:r>
      <w:proofErr w:type="spellStart"/>
      <w:proofErr w:type="gramStart"/>
      <w:r w:rsidRPr="00D33172">
        <w:rPr>
          <w:color w:val="auto"/>
          <w:szCs w:val="22"/>
          <w:lang w:val="en-US"/>
        </w:rPr>
        <w:t>Duis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aute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irure</w:t>
      </w:r>
      <w:proofErr w:type="spellEnd"/>
      <w:r w:rsidRPr="00D33172">
        <w:rPr>
          <w:color w:val="auto"/>
          <w:szCs w:val="22"/>
          <w:lang w:val="en-US"/>
        </w:rPr>
        <w:t xml:space="preserve"> dolor in </w:t>
      </w:r>
      <w:proofErr w:type="spellStart"/>
      <w:r w:rsidRPr="00D33172">
        <w:rPr>
          <w:color w:val="auto"/>
          <w:szCs w:val="22"/>
          <w:lang w:val="en-US"/>
        </w:rPr>
        <w:t>reprehenderit</w:t>
      </w:r>
      <w:proofErr w:type="spellEnd"/>
      <w:r w:rsidRPr="00D33172">
        <w:rPr>
          <w:color w:val="auto"/>
          <w:szCs w:val="22"/>
          <w:lang w:val="en-US"/>
        </w:rPr>
        <w:t xml:space="preserve"> in </w:t>
      </w:r>
      <w:proofErr w:type="spellStart"/>
      <w:r w:rsidRPr="00D33172">
        <w:rPr>
          <w:color w:val="auto"/>
          <w:szCs w:val="22"/>
          <w:lang w:val="en-US"/>
        </w:rPr>
        <w:t>voluptate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velit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esse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cillum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eu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fugiat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nulla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pariatur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Excepteur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sint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occaecat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cupidatat</w:t>
      </w:r>
      <w:proofErr w:type="spellEnd"/>
      <w:r w:rsidRPr="00D33172">
        <w:rPr>
          <w:color w:val="auto"/>
          <w:szCs w:val="22"/>
          <w:lang w:val="en-US"/>
        </w:rPr>
        <w:t xml:space="preserve"> non </w:t>
      </w:r>
      <w:proofErr w:type="spellStart"/>
      <w:r w:rsidRPr="00D33172">
        <w:rPr>
          <w:color w:val="auto"/>
          <w:szCs w:val="22"/>
          <w:lang w:val="en-US"/>
        </w:rPr>
        <w:t>proident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sunt</w:t>
      </w:r>
      <w:proofErr w:type="spellEnd"/>
      <w:r w:rsidRPr="00D33172">
        <w:rPr>
          <w:color w:val="auto"/>
          <w:szCs w:val="22"/>
          <w:lang w:val="en-US"/>
        </w:rPr>
        <w:t xml:space="preserve"> in culpa qui </w:t>
      </w:r>
      <w:proofErr w:type="spellStart"/>
      <w:r w:rsidRPr="00D33172">
        <w:rPr>
          <w:color w:val="auto"/>
          <w:szCs w:val="22"/>
          <w:lang w:val="en-US"/>
        </w:rPr>
        <w:t>officia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deserunt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mollit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anim</w:t>
      </w:r>
      <w:proofErr w:type="spellEnd"/>
      <w:r w:rsidRPr="00D33172">
        <w:rPr>
          <w:color w:val="auto"/>
          <w:szCs w:val="22"/>
          <w:lang w:val="en-US"/>
        </w:rPr>
        <w:t xml:space="preserve"> id </w:t>
      </w:r>
      <w:proofErr w:type="spellStart"/>
      <w:proofErr w:type="gramStart"/>
      <w:r w:rsidRPr="00D33172">
        <w:rPr>
          <w:color w:val="auto"/>
          <w:szCs w:val="22"/>
          <w:lang w:val="en-US"/>
        </w:rPr>
        <w:t>est</w:t>
      </w:r>
      <w:proofErr w:type="spellEnd"/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laborum</w:t>
      </w:r>
      <w:proofErr w:type="spellEnd"/>
      <w:r w:rsidRPr="00D33172">
        <w:rPr>
          <w:color w:val="auto"/>
          <w:szCs w:val="22"/>
          <w:lang w:val="en-US"/>
        </w:rPr>
        <w:t>.</w:t>
      </w:r>
    </w:p>
    <w:p w:rsidR="00BD1F3C" w:rsidRDefault="00BD1F3C" w:rsidP="005F73E8">
      <w:pPr>
        <w:pStyle w:val="Ttulo1"/>
      </w:pPr>
      <w:bookmarkStart w:id="23" w:name="_Toc406502203"/>
      <w:r>
        <w:lastRenderedPageBreak/>
        <w:t>Organización del proyecto</w:t>
      </w:r>
      <w:bookmarkEnd w:id="23"/>
    </w:p>
    <w:p w:rsidR="00BD1F3C" w:rsidRDefault="00BD1F3C" w:rsidP="005F73E8">
      <w:pPr>
        <w:pStyle w:val="Ttulo2"/>
      </w:pPr>
      <w:bookmarkStart w:id="24" w:name="_Toc406502204"/>
      <w:r>
        <w:t>Organigrama</w:t>
      </w:r>
      <w:bookmarkEnd w:id="24"/>
    </w:p>
    <w:p w:rsidR="00777734" w:rsidRPr="00777734" w:rsidRDefault="00777734" w:rsidP="00777734"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BD1F3C" w:rsidRDefault="00BD1F3C" w:rsidP="005F73E8">
      <w:pPr>
        <w:pStyle w:val="Ttulo2"/>
      </w:pPr>
      <w:bookmarkStart w:id="25" w:name="_Toc406502205"/>
      <w:r>
        <w:t>Roles y responsabilidades</w:t>
      </w:r>
      <w:bookmarkEnd w:id="25"/>
    </w:p>
    <w:p w:rsidR="00777734" w:rsidRDefault="00777734" w:rsidP="00777734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Default="001F6A30" w:rsidP="001F6A30">
      <w:pPr>
        <w:pStyle w:val="Ttulo2"/>
      </w:pPr>
      <w:bookmarkStart w:id="26" w:name="_Toc406502206"/>
      <w:r>
        <w:t>interesados Clave</w:t>
      </w:r>
      <w:bookmarkEnd w:id="26"/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4253"/>
      </w:tblGrid>
      <w:tr w:rsidR="001F6A30" w:rsidRPr="00B07F8D" w:rsidTr="00F675CD">
        <w:tc>
          <w:tcPr>
            <w:tcW w:w="8364" w:type="dxa"/>
            <w:gridSpan w:val="3"/>
            <w:tcBorders>
              <w:bottom w:val="single" w:sz="6" w:space="0" w:color="auto"/>
            </w:tcBorders>
            <w:shd w:val="clear" w:color="auto" w:fill="31869B"/>
          </w:tcPr>
          <w:p w:rsidR="001F6A30" w:rsidRPr="00D15085" w:rsidRDefault="001F6A30" w:rsidP="00F675C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2"/>
              </w:rPr>
              <w:t>Interesados</w:t>
            </w:r>
          </w:p>
        </w:tc>
      </w:tr>
      <w:tr w:rsidR="001F6A30" w:rsidRPr="00B07F8D" w:rsidTr="00F675CD">
        <w:tc>
          <w:tcPr>
            <w:tcW w:w="1985" w:type="dxa"/>
            <w:shd w:val="clear" w:color="auto" w:fill="92CDDC"/>
          </w:tcPr>
          <w:p w:rsidR="001F6A30" w:rsidRPr="00B07F8D" w:rsidRDefault="001F6A30" w:rsidP="00F675C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2126" w:type="dxa"/>
            <w:shd w:val="clear" w:color="auto" w:fill="92CDDC"/>
          </w:tcPr>
          <w:p w:rsidR="001F6A30" w:rsidRPr="00B07F8D" w:rsidRDefault="001F6A30" w:rsidP="00F675C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Cargo</w:t>
            </w:r>
          </w:p>
        </w:tc>
        <w:tc>
          <w:tcPr>
            <w:tcW w:w="4253" w:type="dxa"/>
            <w:shd w:val="clear" w:color="auto" w:fill="92CDDC"/>
          </w:tcPr>
          <w:p w:rsidR="001F6A30" w:rsidRPr="00B07F8D" w:rsidRDefault="001F6A30" w:rsidP="00F675C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Contacto</w:t>
            </w:r>
          </w:p>
        </w:tc>
      </w:tr>
      <w:tr w:rsidR="001F6A30" w:rsidRPr="00DF2E84" w:rsidTr="00F675CD">
        <w:trPr>
          <w:trHeight w:val="284"/>
        </w:trPr>
        <w:tc>
          <w:tcPr>
            <w:tcW w:w="1985" w:type="dxa"/>
          </w:tcPr>
          <w:p w:rsidR="001F6A30" w:rsidRPr="00B07F8D" w:rsidRDefault="001F6A30" w:rsidP="00F675CD">
            <w:pPr>
              <w:rPr>
                <w:color w:val="auto"/>
                <w:sz w:val="20"/>
                <w:szCs w:val="20"/>
              </w:rPr>
            </w:pPr>
            <w:r w:rsidRPr="00B07F8D">
              <w:rPr>
                <w:rFonts w:cs="Arial"/>
                <w:color w:val="auto"/>
                <w:szCs w:val="22"/>
                <w:lang w:val="en-US"/>
              </w:rPr>
              <w:t>Lorem ipsum</w:t>
            </w:r>
          </w:p>
        </w:tc>
        <w:tc>
          <w:tcPr>
            <w:tcW w:w="2126" w:type="dxa"/>
          </w:tcPr>
          <w:p w:rsidR="001F6A30" w:rsidRPr="001C2206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  <w:r w:rsidRPr="00B07F8D">
              <w:rPr>
                <w:rFonts w:cs="Arial"/>
                <w:color w:val="auto"/>
                <w:szCs w:val="22"/>
                <w:lang w:val="en-US"/>
              </w:rPr>
              <w:t>Lorem ipsum</w:t>
            </w:r>
          </w:p>
        </w:tc>
        <w:tc>
          <w:tcPr>
            <w:tcW w:w="4253" w:type="dxa"/>
          </w:tcPr>
          <w:p w:rsidR="001F6A30" w:rsidRPr="002E3FFE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  <w:r w:rsidRPr="00D33172">
              <w:rPr>
                <w:color w:val="auto"/>
                <w:szCs w:val="22"/>
                <w:lang w:val="en-US"/>
              </w:rPr>
              <w:t xml:space="preserve">Lorem ipsum dolor sit </w:t>
            </w:r>
            <w:proofErr w:type="spellStart"/>
            <w:r w:rsidRPr="00D33172">
              <w:rPr>
                <w:color w:val="auto"/>
                <w:szCs w:val="22"/>
                <w:lang w:val="en-US"/>
              </w:rPr>
              <w:t>amet</w:t>
            </w:r>
            <w:proofErr w:type="spellEnd"/>
          </w:p>
        </w:tc>
      </w:tr>
      <w:tr w:rsidR="001F6A30" w:rsidRPr="002E3FFE" w:rsidTr="00F675CD">
        <w:trPr>
          <w:trHeight w:val="284"/>
        </w:trPr>
        <w:tc>
          <w:tcPr>
            <w:tcW w:w="1985" w:type="dxa"/>
          </w:tcPr>
          <w:p w:rsidR="001F6A30" w:rsidRPr="00B07F8D" w:rsidRDefault="001F6A30" w:rsidP="00F675CD">
            <w:pPr>
              <w:rPr>
                <w:color w:val="auto"/>
                <w:sz w:val="20"/>
                <w:szCs w:val="20"/>
              </w:rPr>
            </w:pPr>
            <w:proofErr w:type="spellStart"/>
            <w:r w:rsidRPr="00D33172">
              <w:rPr>
                <w:color w:val="auto"/>
                <w:szCs w:val="22"/>
                <w:lang w:val="en-US"/>
              </w:rPr>
              <w:t>consectetur</w:t>
            </w:r>
            <w:proofErr w:type="spellEnd"/>
            <w:r w:rsidRPr="00D33172">
              <w:rPr>
                <w:color w:val="auto"/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1F6A30" w:rsidRPr="001C2206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D33172">
              <w:rPr>
                <w:color w:val="auto"/>
                <w:szCs w:val="22"/>
                <w:lang w:val="en-US"/>
              </w:rPr>
              <w:t>consectetur</w:t>
            </w:r>
            <w:proofErr w:type="spellEnd"/>
          </w:p>
        </w:tc>
        <w:tc>
          <w:tcPr>
            <w:tcW w:w="4253" w:type="dxa"/>
          </w:tcPr>
          <w:p w:rsidR="001F6A30" w:rsidRPr="002E3FFE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D33172">
              <w:rPr>
                <w:color w:val="auto"/>
                <w:szCs w:val="22"/>
                <w:lang w:val="en-US"/>
              </w:rPr>
              <w:t>consectetur</w:t>
            </w:r>
            <w:proofErr w:type="spellEnd"/>
            <w:r w:rsidRPr="00D33172">
              <w:rPr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D33172">
              <w:rPr>
                <w:color w:val="auto"/>
                <w:szCs w:val="22"/>
                <w:lang w:val="en-US"/>
              </w:rPr>
              <w:t>adipisicing</w:t>
            </w:r>
            <w:proofErr w:type="spellEnd"/>
            <w:r w:rsidRPr="00D33172">
              <w:rPr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D33172">
              <w:rPr>
                <w:color w:val="auto"/>
                <w:szCs w:val="22"/>
                <w:lang w:val="en-US"/>
              </w:rPr>
              <w:t>elit</w:t>
            </w:r>
            <w:proofErr w:type="spellEnd"/>
          </w:p>
        </w:tc>
      </w:tr>
      <w:tr w:rsidR="001F6A30" w:rsidRPr="002E3FFE" w:rsidTr="00F675CD">
        <w:trPr>
          <w:trHeight w:val="284"/>
        </w:trPr>
        <w:tc>
          <w:tcPr>
            <w:tcW w:w="1985" w:type="dxa"/>
          </w:tcPr>
          <w:p w:rsidR="001F6A30" w:rsidRPr="002E3FFE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F6A30" w:rsidRPr="002E3FFE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:rsidR="001F6A30" w:rsidRPr="002E3FFE" w:rsidRDefault="001F6A30" w:rsidP="00F675CD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</w:tr>
    </w:tbl>
    <w:p w:rsidR="001F6A30" w:rsidRDefault="001F6A30" w:rsidP="001F6A30">
      <w:pPr>
        <w:pStyle w:val="Ttulo2"/>
      </w:pPr>
      <w:bookmarkStart w:id="27" w:name="_Toc406502207"/>
      <w:r>
        <w:t>Organización del Seguimiento del proyecto</w:t>
      </w:r>
      <w:bookmarkEnd w:id="27"/>
    </w:p>
    <w:p w:rsidR="001F6A30" w:rsidRDefault="001F6A30" w:rsidP="001F6A30">
      <w:pPr>
        <w:rPr>
          <w:color w:val="auto"/>
          <w:szCs w:val="22"/>
          <w:lang w:val="en-US"/>
        </w:rPr>
      </w:pPr>
      <w:r w:rsidRPr="00D33172">
        <w:rPr>
          <w:color w:val="auto"/>
          <w:szCs w:val="22"/>
          <w:lang w:val="en-US"/>
        </w:rPr>
        <w:t xml:space="preserve">Lorem ipsum </w:t>
      </w:r>
      <w:proofErr w:type="gramStart"/>
      <w:r w:rsidRPr="00D33172">
        <w:rPr>
          <w:color w:val="auto"/>
          <w:szCs w:val="22"/>
          <w:lang w:val="en-US"/>
        </w:rPr>
        <w:t>dolor sit</w:t>
      </w:r>
      <w:proofErr w:type="gram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amet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consectetur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adipisicing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elit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sed</w:t>
      </w:r>
      <w:proofErr w:type="spellEnd"/>
      <w:r w:rsidRPr="00D33172">
        <w:rPr>
          <w:color w:val="auto"/>
          <w:szCs w:val="22"/>
          <w:lang w:val="en-US"/>
        </w:rPr>
        <w:t xml:space="preserve"> do </w:t>
      </w:r>
      <w:proofErr w:type="spellStart"/>
      <w:r w:rsidRPr="00D33172">
        <w:rPr>
          <w:color w:val="auto"/>
          <w:szCs w:val="22"/>
          <w:lang w:val="en-US"/>
        </w:rPr>
        <w:t>eiusmod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tempor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incididunt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labore</w:t>
      </w:r>
      <w:proofErr w:type="spellEnd"/>
      <w:r w:rsidRPr="00D33172">
        <w:rPr>
          <w:color w:val="auto"/>
          <w:szCs w:val="22"/>
          <w:lang w:val="en-US"/>
        </w:rPr>
        <w:t xml:space="preserve"> et </w:t>
      </w:r>
      <w:proofErr w:type="spellStart"/>
      <w:r w:rsidRPr="00D33172">
        <w:rPr>
          <w:color w:val="auto"/>
          <w:szCs w:val="22"/>
          <w:lang w:val="en-US"/>
        </w:rPr>
        <w:t>dolore</w:t>
      </w:r>
      <w:proofErr w:type="spellEnd"/>
      <w:r w:rsidRPr="00D33172">
        <w:rPr>
          <w:color w:val="auto"/>
          <w:szCs w:val="22"/>
          <w:lang w:val="en-US"/>
        </w:rPr>
        <w:t xml:space="preserve"> magna </w:t>
      </w:r>
      <w:proofErr w:type="spellStart"/>
      <w:r w:rsidRPr="00D33172">
        <w:rPr>
          <w:color w:val="auto"/>
          <w:szCs w:val="22"/>
          <w:lang w:val="en-US"/>
        </w:rPr>
        <w:t>aliqua</w:t>
      </w:r>
      <w:proofErr w:type="spellEnd"/>
      <w:r w:rsidRPr="00D33172">
        <w:rPr>
          <w:color w:val="auto"/>
          <w:szCs w:val="22"/>
          <w:lang w:val="en-US"/>
        </w:rPr>
        <w:t xml:space="preserve">. </w:t>
      </w:r>
      <w:proofErr w:type="spellStart"/>
      <w:proofErr w:type="gram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enim</w:t>
      </w:r>
      <w:proofErr w:type="spellEnd"/>
      <w:r w:rsidRPr="00D33172">
        <w:rPr>
          <w:color w:val="auto"/>
          <w:szCs w:val="22"/>
          <w:lang w:val="en-US"/>
        </w:rPr>
        <w:t xml:space="preserve"> ad minim </w:t>
      </w:r>
      <w:proofErr w:type="spellStart"/>
      <w:r w:rsidRPr="00D33172">
        <w:rPr>
          <w:color w:val="auto"/>
          <w:szCs w:val="22"/>
          <w:lang w:val="en-US"/>
        </w:rPr>
        <w:t>veniam</w:t>
      </w:r>
      <w:proofErr w:type="spellEnd"/>
      <w:r w:rsidRPr="00D33172">
        <w:rPr>
          <w:color w:val="auto"/>
          <w:szCs w:val="22"/>
          <w:lang w:val="en-US"/>
        </w:rPr>
        <w:t xml:space="preserve">, </w:t>
      </w:r>
      <w:proofErr w:type="spellStart"/>
      <w:r w:rsidRPr="00D33172">
        <w:rPr>
          <w:color w:val="auto"/>
          <w:szCs w:val="22"/>
          <w:lang w:val="en-US"/>
        </w:rPr>
        <w:t>quis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nostrud</w:t>
      </w:r>
      <w:proofErr w:type="spellEnd"/>
      <w:r w:rsidRPr="00D33172">
        <w:rPr>
          <w:color w:val="auto"/>
          <w:szCs w:val="22"/>
          <w:lang w:val="en-US"/>
        </w:rPr>
        <w:t xml:space="preserve"> exercitation </w:t>
      </w:r>
      <w:proofErr w:type="spellStart"/>
      <w:r w:rsidRPr="00D33172">
        <w:rPr>
          <w:color w:val="auto"/>
          <w:szCs w:val="22"/>
          <w:lang w:val="en-US"/>
        </w:rPr>
        <w:t>ullamco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laboris</w:t>
      </w:r>
      <w:proofErr w:type="spellEnd"/>
      <w:r w:rsidRPr="00D33172">
        <w:rPr>
          <w:color w:val="auto"/>
          <w:szCs w:val="22"/>
          <w:lang w:val="en-US"/>
        </w:rPr>
        <w:t xml:space="preserve"> nisi </w:t>
      </w:r>
      <w:proofErr w:type="spellStart"/>
      <w:r w:rsidRPr="00D33172">
        <w:rPr>
          <w:color w:val="auto"/>
          <w:szCs w:val="22"/>
          <w:lang w:val="en-US"/>
        </w:rPr>
        <w:t>ut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aliquip</w:t>
      </w:r>
      <w:proofErr w:type="spellEnd"/>
      <w:r w:rsidRPr="00D33172">
        <w:rPr>
          <w:color w:val="auto"/>
          <w:szCs w:val="22"/>
          <w:lang w:val="en-US"/>
        </w:rPr>
        <w:t xml:space="preserve"> ex </w:t>
      </w:r>
      <w:proofErr w:type="spellStart"/>
      <w:r w:rsidRPr="00D33172">
        <w:rPr>
          <w:color w:val="auto"/>
          <w:szCs w:val="22"/>
          <w:lang w:val="en-US"/>
        </w:rPr>
        <w:t>ea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commodo</w:t>
      </w:r>
      <w:proofErr w:type="spellEnd"/>
      <w:r w:rsidRPr="00D33172">
        <w:rPr>
          <w:color w:val="auto"/>
          <w:szCs w:val="22"/>
          <w:lang w:val="en-US"/>
        </w:rPr>
        <w:t xml:space="preserve"> </w:t>
      </w:r>
      <w:proofErr w:type="spellStart"/>
      <w:r w:rsidRPr="00D33172">
        <w:rPr>
          <w:color w:val="auto"/>
          <w:szCs w:val="22"/>
          <w:lang w:val="en-US"/>
        </w:rPr>
        <w:t>consequat</w:t>
      </w:r>
      <w:proofErr w:type="spellEnd"/>
      <w:r w:rsidRPr="00D33172">
        <w:rPr>
          <w:color w:val="auto"/>
          <w:szCs w:val="22"/>
          <w:lang w:val="en-US"/>
        </w:rPr>
        <w:t>.</w:t>
      </w:r>
      <w:proofErr w:type="gramEnd"/>
    </w:p>
    <w:p w:rsidR="001F6A30" w:rsidRPr="00777734" w:rsidRDefault="001F6A30" w:rsidP="00777734"/>
    <w:p w:rsidR="00BD1F3C" w:rsidRDefault="00BD1F3C" w:rsidP="002463D7">
      <w:pPr>
        <w:pStyle w:val="Ttulo1"/>
      </w:pPr>
      <w:bookmarkStart w:id="28" w:name="_Toc406502208"/>
      <w:r>
        <w:lastRenderedPageBreak/>
        <w:t>Aprobación del acta</w:t>
      </w:r>
      <w:bookmarkEnd w:id="28"/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1843"/>
        <w:gridCol w:w="1418"/>
      </w:tblGrid>
      <w:tr w:rsidR="00BD1F3C" w:rsidRPr="00B07F8D" w:rsidTr="00BC3C81">
        <w:tc>
          <w:tcPr>
            <w:tcW w:w="8364" w:type="dxa"/>
            <w:gridSpan w:val="4"/>
            <w:tcBorders>
              <w:bottom w:val="single" w:sz="6" w:space="0" w:color="auto"/>
            </w:tcBorders>
            <w:shd w:val="clear" w:color="auto" w:fill="31869B"/>
          </w:tcPr>
          <w:p w:rsidR="00BD1F3C" w:rsidRPr="00D15085" w:rsidRDefault="00BD1F3C" w:rsidP="00790EF6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2"/>
              </w:rPr>
              <w:t>Aprobación</w:t>
            </w:r>
          </w:p>
        </w:tc>
      </w:tr>
      <w:tr w:rsidR="00BD1F3C" w:rsidRPr="00B07F8D" w:rsidTr="00BC3C81">
        <w:tc>
          <w:tcPr>
            <w:tcW w:w="2694" w:type="dxa"/>
            <w:shd w:val="clear" w:color="auto" w:fill="92DBDB"/>
          </w:tcPr>
          <w:p w:rsidR="00BD1F3C" w:rsidRPr="00B07F8D" w:rsidRDefault="00BD1F3C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2409" w:type="dxa"/>
            <w:shd w:val="clear" w:color="auto" w:fill="92DBDB"/>
          </w:tcPr>
          <w:p w:rsidR="00BD1F3C" w:rsidRPr="00B07F8D" w:rsidRDefault="00BD1F3C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Rol en el proyecto</w:t>
            </w:r>
          </w:p>
        </w:tc>
        <w:tc>
          <w:tcPr>
            <w:tcW w:w="1843" w:type="dxa"/>
            <w:shd w:val="clear" w:color="auto" w:fill="92DBDB"/>
          </w:tcPr>
          <w:p w:rsidR="00BD1F3C" w:rsidRPr="00B07F8D" w:rsidRDefault="00BD1F3C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Firma</w:t>
            </w:r>
          </w:p>
        </w:tc>
        <w:tc>
          <w:tcPr>
            <w:tcW w:w="1418" w:type="dxa"/>
            <w:shd w:val="clear" w:color="auto" w:fill="92DBDB"/>
          </w:tcPr>
          <w:p w:rsidR="00BD1F3C" w:rsidRPr="00B07F8D" w:rsidRDefault="00BD1F3C" w:rsidP="00790EF6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Fecha</w:t>
            </w:r>
          </w:p>
        </w:tc>
      </w:tr>
      <w:tr w:rsidR="00BD1F3C" w:rsidRPr="002E3FFE" w:rsidTr="00BD1F3C">
        <w:trPr>
          <w:trHeight w:val="284"/>
        </w:trPr>
        <w:tc>
          <w:tcPr>
            <w:tcW w:w="2694" w:type="dxa"/>
          </w:tcPr>
          <w:p w:rsidR="00BD1F3C" w:rsidRPr="00B07F8D" w:rsidRDefault="00BC3C81" w:rsidP="00790EF6">
            <w:pPr>
              <w:rPr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Cs w:val="22"/>
                <w:lang w:val="en-US"/>
              </w:rPr>
              <w:t>XXXXXX</w:t>
            </w:r>
          </w:p>
        </w:tc>
        <w:tc>
          <w:tcPr>
            <w:tcW w:w="2409" w:type="dxa"/>
          </w:tcPr>
          <w:p w:rsidR="00BD1F3C" w:rsidRPr="00B07F8D" w:rsidRDefault="00BD1F3C" w:rsidP="00BC3C81">
            <w:pPr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Cs w:val="22"/>
                <w:lang w:val="en-US"/>
              </w:rPr>
              <w:t>Patr</w:t>
            </w:r>
            <w:r w:rsidR="00BC3C81">
              <w:rPr>
                <w:rFonts w:cs="Arial"/>
                <w:color w:val="auto"/>
                <w:szCs w:val="22"/>
                <w:lang w:val="en-US"/>
              </w:rPr>
              <w:t>o</w:t>
            </w:r>
            <w:r>
              <w:rPr>
                <w:rFonts w:cs="Arial"/>
                <w:color w:val="auto"/>
                <w:szCs w:val="22"/>
                <w:lang w:val="en-US"/>
              </w:rPr>
              <w:t>cinador</w:t>
            </w:r>
            <w:proofErr w:type="spellEnd"/>
          </w:p>
        </w:tc>
        <w:tc>
          <w:tcPr>
            <w:tcW w:w="1843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B07F8D">
              <w:rPr>
                <w:color w:val="auto"/>
                <w:sz w:val="20"/>
                <w:szCs w:val="20"/>
              </w:rPr>
              <w:t>dd</w:t>
            </w:r>
            <w:proofErr w:type="spellEnd"/>
            <w:r w:rsidRPr="00B07F8D">
              <w:rPr>
                <w:color w:val="auto"/>
                <w:sz w:val="20"/>
                <w:szCs w:val="20"/>
              </w:rPr>
              <w:t>/mm/</w:t>
            </w:r>
            <w:proofErr w:type="spellStart"/>
            <w:r w:rsidRPr="00B07F8D">
              <w:rPr>
                <w:color w:val="auto"/>
                <w:sz w:val="20"/>
                <w:szCs w:val="20"/>
              </w:rPr>
              <w:t>aaaa</w:t>
            </w:r>
            <w:proofErr w:type="spellEnd"/>
          </w:p>
        </w:tc>
      </w:tr>
      <w:tr w:rsidR="00BD1F3C" w:rsidRPr="002E3FFE" w:rsidTr="00BD1F3C">
        <w:trPr>
          <w:trHeight w:val="284"/>
        </w:trPr>
        <w:tc>
          <w:tcPr>
            <w:tcW w:w="2694" w:type="dxa"/>
          </w:tcPr>
          <w:p w:rsidR="00BD1F3C" w:rsidRPr="00B07F8D" w:rsidRDefault="00BC3C81" w:rsidP="00790EF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Cs w:val="22"/>
                <w:lang w:val="en-US"/>
              </w:rPr>
              <w:t>YYYYYY</w:t>
            </w:r>
          </w:p>
        </w:tc>
        <w:tc>
          <w:tcPr>
            <w:tcW w:w="2409" w:type="dxa"/>
          </w:tcPr>
          <w:p w:rsidR="00BD1F3C" w:rsidRPr="00B07F8D" w:rsidRDefault="00BD1F3C" w:rsidP="00790EF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Cs w:val="22"/>
                <w:lang w:val="en-US"/>
              </w:rPr>
              <w:t xml:space="preserve">Gestor de </w:t>
            </w:r>
            <w:proofErr w:type="spellStart"/>
            <w:r w:rsidR="00BC3C81">
              <w:rPr>
                <w:color w:val="auto"/>
                <w:szCs w:val="22"/>
                <w:lang w:val="en-US"/>
              </w:rPr>
              <w:t>programa</w:t>
            </w:r>
            <w:proofErr w:type="spellEnd"/>
            <w:r w:rsidR="00BC3C81">
              <w:rPr>
                <w:color w:val="auto"/>
                <w:szCs w:val="22"/>
                <w:lang w:val="en-US"/>
              </w:rPr>
              <w:t>/</w:t>
            </w:r>
            <w:r>
              <w:rPr>
                <w:color w:val="auto"/>
                <w:szCs w:val="22"/>
                <w:lang w:val="en-US"/>
              </w:rPr>
              <w:t>portfolio</w:t>
            </w:r>
          </w:p>
        </w:tc>
        <w:tc>
          <w:tcPr>
            <w:tcW w:w="1843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B07F8D">
              <w:rPr>
                <w:color w:val="auto"/>
                <w:sz w:val="20"/>
                <w:szCs w:val="20"/>
              </w:rPr>
              <w:t>dd</w:t>
            </w:r>
            <w:proofErr w:type="spellEnd"/>
            <w:r w:rsidRPr="00B07F8D">
              <w:rPr>
                <w:color w:val="auto"/>
                <w:sz w:val="20"/>
                <w:szCs w:val="20"/>
              </w:rPr>
              <w:t>/mm/</w:t>
            </w:r>
            <w:proofErr w:type="spellStart"/>
            <w:r w:rsidRPr="00B07F8D">
              <w:rPr>
                <w:color w:val="auto"/>
                <w:sz w:val="20"/>
                <w:szCs w:val="20"/>
              </w:rPr>
              <w:t>aaaa</w:t>
            </w:r>
            <w:proofErr w:type="spellEnd"/>
          </w:p>
        </w:tc>
      </w:tr>
      <w:tr w:rsidR="00BD1F3C" w:rsidRPr="002E3FFE" w:rsidTr="00BD1F3C">
        <w:trPr>
          <w:trHeight w:val="284"/>
        </w:trPr>
        <w:tc>
          <w:tcPr>
            <w:tcW w:w="2694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BD1F3C" w:rsidRPr="002E3FFE" w:rsidRDefault="00BD1F3C" w:rsidP="00790EF6">
            <w:pPr>
              <w:rPr>
                <w:color w:val="auto"/>
                <w:sz w:val="20"/>
                <w:szCs w:val="20"/>
                <w:lang w:val="en-US"/>
              </w:rPr>
            </w:pPr>
          </w:p>
        </w:tc>
      </w:tr>
    </w:tbl>
    <w:p w:rsidR="00BD1F3C" w:rsidRPr="00BD1F3C" w:rsidRDefault="00BD1F3C" w:rsidP="002463D7">
      <w:pPr>
        <w:pStyle w:val="Ttulo2"/>
        <w:numPr>
          <w:ilvl w:val="0"/>
          <w:numId w:val="0"/>
        </w:numPr>
      </w:pPr>
    </w:p>
    <w:sectPr w:rsidR="00BD1F3C" w:rsidRPr="00BD1F3C" w:rsidSect="00C9376C">
      <w:headerReference w:type="default" r:id="rId12"/>
      <w:footerReference w:type="default" r:id="rId13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17F" w:rsidRDefault="002D417F" w:rsidP="008A40F9">
      <w:r>
        <w:separator/>
      </w:r>
    </w:p>
  </w:endnote>
  <w:endnote w:type="continuationSeparator" w:id="0">
    <w:p w:rsidR="002D417F" w:rsidRDefault="002D417F" w:rsidP="008A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C02" w:rsidRDefault="00C71C02" w:rsidP="00317143">
    <w:pPr>
      <w:ind w:left="-720" w:right="-81"/>
    </w:pPr>
    <w:r>
      <w:t xml:space="preserve">   </w:t>
    </w:r>
    <w:r>
      <w:tab/>
    </w:r>
    <w:r>
      <w:tab/>
    </w:r>
    <w:r>
      <w:tab/>
    </w:r>
    <w:r>
      <w:tab/>
    </w:r>
    <w:r>
      <w:tab/>
    </w:r>
    <w:r>
      <w:tab/>
      <w:t xml:space="preserve">    </w:t>
    </w:r>
  </w:p>
  <w:p w:rsidR="00C71C02" w:rsidRPr="000D4732" w:rsidRDefault="002D417F" w:rsidP="00317143">
    <w:pPr>
      <w:pStyle w:val="Piedepgina"/>
      <w:rPr>
        <w:color w:val="1D515D"/>
        <w:sz w:val="16"/>
      </w:rPr>
    </w:pPr>
    <w:r>
      <w:rPr>
        <w:noProof/>
        <w:color w:val="1D515D"/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left:0;text-align:left;margin-left:358.25pt;margin-top:-7.4pt;width:1in;height:27.6pt;z-index:251665408" stroked="f">
          <v:textbox style="mso-next-textbox:#_x0000_s2080">
            <w:txbxContent>
              <w:p w:rsidR="00E5002A" w:rsidRPr="00070C2B" w:rsidRDefault="00E5002A" w:rsidP="00E5002A">
                <w:pPr>
                  <w:rPr>
                    <w:sz w:val="16"/>
                    <w:szCs w:val="16"/>
                  </w:rPr>
                </w:pPr>
                <w:r w:rsidRPr="00070C2B">
                  <w:rPr>
                    <w:sz w:val="16"/>
                    <w:szCs w:val="16"/>
                  </w:rPr>
                  <w:t xml:space="preserve">Página </w:t>
                </w:r>
                <w:r w:rsidRPr="00070C2B">
                  <w:rPr>
                    <w:sz w:val="16"/>
                    <w:szCs w:val="16"/>
                  </w:rPr>
                  <w:fldChar w:fldCharType="begin"/>
                </w:r>
                <w:r w:rsidRPr="00070C2B">
                  <w:rPr>
                    <w:sz w:val="16"/>
                    <w:szCs w:val="16"/>
                  </w:rPr>
                  <w:instrText xml:space="preserve"> PAGE </w:instrText>
                </w:r>
                <w:r w:rsidRPr="00070C2B">
                  <w:rPr>
                    <w:sz w:val="16"/>
                    <w:szCs w:val="16"/>
                  </w:rPr>
                  <w:fldChar w:fldCharType="separate"/>
                </w:r>
                <w:r w:rsidR="001B74BC">
                  <w:rPr>
                    <w:noProof/>
                    <w:sz w:val="16"/>
                    <w:szCs w:val="16"/>
                  </w:rPr>
                  <w:t>1</w:t>
                </w:r>
                <w:r w:rsidRPr="00070C2B">
                  <w:rPr>
                    <w:sz w:val="16"/>
                    <w:szCs w:val="16"/>
                  </w:rPr>
                  <w:fldChar w:fldCharType="end"/>
                </w:r>
                <w:r w:rsidRPr="00070C2B">
                  <w:rPr>
                    <w:sz w:val="16"/>
                    <w:szCs w:val="16"/>
                  </w:rPr>
                  <w:t>/</w:t>
                </w:r>
                <w:r w:rsidRPr="00070C2B">
                  <w:rPr>
                    <w:sz w:val="16"/>
                    <w:szCs w:val="16"/>
                  </w:rPr>
                  <w:fldChar w:fldCharType="begin"/>
                </w:r>
                <w:r w:rsidRPr="00070C2B">
                  <w:rPr>
                    <w:sz w:val="16"/>
                    <w:szCs w:val="16"/>
                  </w:rPr>
                  <w:instrText xml:space="preserve"> NUMPAGES </w:instrText>
                </w:r>
                <w:r w:rsidRPr="00070C2B">
                  <w:rPr>
                    <w:sz w:val="16"/>
                    <w:szCs w:val="16"/>
                  </w:rPr>
                  <w:fldChar w:fldCharType="separate"/>
                </w:r>
                <w:r w:rsidR="001B74BC">
                  <w:rPr>
                    <w:noProof/>
                    <w:sz w:val="16"/>
                    <w:szCs w:val="16"/>
                  </w:rPr>
                  <w:t>11</w:t>
                </w:r>
                <w:r w:rsidRPr="00070C2B">
                  <w:rPr>
                    <w:sz w:val="16"/>
                    <w:szCs w:val="16"/>
                  </w:rPr>
                  <w:fldChar w:fldCharType="end"/>
                </w:r>
              </w:p>
              <w:p w:rsidR="00E5002A" w:rsidRPr="00C73CA3" w:rsidRDefault="00E5002A" w:rsidP="00E5002A">
                <w:pPr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proofErr w:type="spellStart"/>
    <w:r w:rsidR="00DF2E84" w:rsidRPr="000D4732">
      <w:rPr>
        <w:color w:val="1D515D"/>
        <w:sz w:val="16"/>
      </w:rPr>
      <w:t>GpP</w:t>
    </w:r>
    <w:proofErr w:type="spellEnd"/>
    <w:r w:rsidR="00E5002A" w:rsidRPr="000D4732">
      <w:rPr>
        <w:color w:val="1D515D"/>
        <w:sz w:val="16"/>
      </w:rPr>
      <w:t xml:space="preserve"> plantilla - Acta de constitución v1.0</w:t>
    </w:r>
    <w:r>
      <w:rPr>
        <w:noProof/>
        <w:color w:val="1D515D"/>
      </w:rPr>
      <w:pict>
        <v:shape id="_x0000_s2077" type="#_x0000_t202" style="position:absolute;left:0;text-align:left;margin-left:358.25pt;margin-top:-7.4pt;width:1in;height:27.6pt;z-index:251662336;mso-position-horizontal-relative:text;mso-position-vertical-relative:text" stroked="f">
          <v:textbox style="mso-next-textbox:#_x0000_s2077">
            <w:txbxContent>
              <w:p w:rsidR="00AC45D8" w:rsidRPr="00B07F8D" w:rsidRDefault="00AC45D8" w:rsidP="00AC45D8">
                <w:pPr>
                  <w:rPr>
                    <w:sz w:val="16"/>
                    <w:szCs w:val="16"/>
                  </w:rPr>
                </w:pPr>
                <w:r w:rsidRPr="00B07F8D">
                  <w:rPr>
                    <w:sz w:val="16"/>
                    <w:szCs w:val="16"/>
                  </w:rPr>
                  <w:t>Págin</w:t>
                </w:r>
                <w:r w:rsidR="00B07F8D">
                  <w:rPr>
                    <w:sz w:val="16"/>
                    <w:szCs w:val="16"/>
                  </w:rPr>
                  <w:t>a</w:t>
                </w:r>
                <w:r w:rsidRPr="00B07F8D">
                  <w:rPr>
                    <w:sz w:val="16"/>
                    <w:szCs w:val="16"/>
                  </w:rPr>
                  <w:t xml:space="preserve"> </w:t>
                </w:r>
                <w:r w:rsidR="008203F1" w:rsidRPr="00B07F8D">
                  <w:rPr>
                    <w:sz w:val="16"/>
                    <w:szCs w:val="16"/>
                  </w:rPr>
                  <w:fldChar w:fldCharType="begin"/>
                </w:r>
                <w:r w:rsidRPr="00B07F8D">
                  <w:rPr>
                    <w:sz w:val="16"/>
                    <w:szCs w:val="16"/>
                  </w:rPr>
                  <w:instrText xml:space="preserve"> PAGE </w:instrText>
                </w:r>
                <w:r w:rsidR="008203F1" w:rsidRPr="00B07F8D">
                  <w:rPr>
                    <w:sz w:val="16"/>
                    <w:szCs w:val="16"/>
                  </w:rPr>
                  <w:fldChar w:fldCharType="separate"/>
                </w:r>
                <w:r w:rsidR="001B74BC">
                  <w:rPr>
                    <w:noProof/>
                    <w:sz w:val="16"/>
                    <w:szCs w:val="16"/>
                  </w:rPr>
                  <w:t>1</w:t>
                </w:r>
                <w:r w:rsidR="008203F1" w:rsidRPr="00B07F8D">
                  <w:rPr>
                    <w:sz w:val="16"/>
                    <w:szCs w:val="16"/>
                  </w:rPr>
                  <w:fldChar w:fldCharType="end"/>
                </w:r>
                <w:r w:rsidRPr="00B07F8D">
                  <w:rPr>
                    <w:sz w:val="16"/>
                    <w:szCs w:val="16"/>
                  </w:rPr>
                  <w:t>/</w:t>
                </w:r>
                <w:r w:rsidR="008203F1" w:rsidRPr="00B07F8D">
                  <w:rPr>
                    <w:sz w:val="16"/>
                    <w:szCs w:val="16"/>
                  </w:rPr>
                  <w:fldChar w:fldCharType="begin"/>
                </w:r>
                <w:r w:rsidRPr="00B07F8D">
                  <w:rPr>
                    <w:sz w:val="16"/>
                    <w:szCs w:val="16"/>
                  </w:rPr>
                  <w:instrText xml:space="preserve"> NUMPAGES </w:instrText>
                </w:r>
                <w:r w:rsidR="008203F1" w:rsidRPr="00B07F8D">
                  <w:rPr>
                    <w:sz w:val="16"/>
                    <w:szCs w:val="16"/>
                  </w:rPr>
                  <w:fldChar w:fldCharType="separate"/>
                </w:r>
                <w:r w:rsidR="001B74BC">
                  <w:rPr>
                    <w:noProof/>
                    <w:sz w:val="16"/>
                    <w:szCs w:val="16"/>
                  </w:rPr>
                  <w:t>11</w:t>
                </w:r>
                <w:r w:rsidR="008203F1" w:rsidRPr="00B07F8D">
                  <w:rPr>
                    <w:sz w:val="16"/>
                    <w:szCs w:val="16"/>
                  </w:rPr>
                  <w:fldChar w:fldCharType="end"/>
                </w:r>
              </w:p>
              <w:p w:rsidR="00AC45D8" w:rsidRPr="00C73CA3" w:rsidRDefault="00AC45D8" w:rsidP="00AC45D8">
                <w:pPr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</w:p>
  <w:p w:rsidR="00C71C02" w:rsidRDefault="00C71C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17F" w:rsidRDefault="002D417F" w:rsidP="008A40F9">
      <w:r>
        <w:separator/>
      </w:r>
    </w:p>
  </w:footnote>
  <w:footnote w:type="continuationSeparator" w:id="0">
    <w:p w:rsidR="002D417F" w:rsidRDefault="002D417F" w:rsidP="008A4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C02" w:rsidRDefault="002D417F" w:rsidP="00AC45D8">
    <w:pPr>
      <w:tabs>
        <w:tab w:val="left" w:pos="7545"/>
        <w:tab w:val="right" w:pos="8739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left:0;text-align:left;margin-left:-1.2pt;margin-top:7pt;width:339.75pt;height:25.7pt;z-index:251657216" filled="f" stroked="f">
          <v:textbox style="mso-next-textbox:#_x0000_s2071" inset="0,0,0,0">
            <w:txbxContent>
              <w:p w:rsidR="00C71C02" w:rsidRPr="000D4732" w:rsidRDefault="00711E98" w:rsidP="00C9376C">
                <w:pPr>
                  <w:rPr>
                    <w:b/>
                    <w:color w:val="1D515D"/>
                    <w:sz w:val="28"/>
                    <w:szCs w:val="28"/>
                    <w:lang w:val="es-ES_tradnl"/>
                  </w:rPr>
                </w:pPr>
                <w:r w:rsidRPr="000D4732">
                  <w:rPr>
                    <w:b/>
                    <w:color w:val="1D515D"/>
                    <w:sz w:val="28"/>
                    <w:szCs w:val="28"/>
                    <w:lang w:val="es-ES_tradnl"/>
                  </w:rPr>
                  <w:t>Acta de constitución del proyecto</w:t>
                </w:r>
              </w:p>
            </w:txbxContent>
          </v:textbox>
        </v:shape>
      </w:pict>
    </w:r>
    <w:r>
      <w:rPr>
        <w:noProof/>
      </w:rPr>
      <w:pict>
        <v:shape id="_x0000_s2074" type="#_x0000_t202" style="position:absolute;left:0;text-align:left;margin-left:-84.1pt;margin-top:-35.45pt;width:590.95pt;height:118.45pt;z-index:-251656192;mso-position-horizontal-relative:text;mso-position-vertical-relative:text" stroked="f">
          <v:textbox style="mso-next-textbox:#_x0000_s2074;mso-fit-shape-to-text:t">
            <w:txbxContent>
              <w:p w:rsidR="00C71C02" w:rsidRDefault="00C71C02" w:rsidP="00C9376C"/>
            </w:txbxContent>
          </v:textbox>
        </v:shape>
      </w:pict>
    </w:r>
    <w:r w:rsidR="00C71C02">
      <w:tab/>
    </w:r>
    <w:r w:rsidR="00AC45D8">
      <w:tab/>
    </w:r>
    <w:r w:rsidR="001B74BC">
      <w:rPr>
        <w:noProof/>
      </w:rPr>
      <w:drawing>
        <wp:inline distT="0" distB="0" distL="0" distR="0">
          <wp:extent cx="958645" cy="371475"/>
          <wp:effectExtent l="0" t="0" r="0" b="0"/>
          <wp:docPr id="2" name="Imagen 2" descr="C:\Users\D445870\Google Drive\Datos\Ibis\4 - Productos\GpP\Logo G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445870\Google Drive\Datos\Ibis\4 - Productos\GpP\Logo Gp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628" cy="376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BD15057_"/>
      </v:shape>
    </w:pict>
  </w:numPicBullet>
  <w:numPicBullet w:numPicBulletId="1">
    <w:pict>
      <v:shape id="_x0000_i1039" type="#_x0000_t75" style="width:9.15pt;height:9.15pt" o:bullet="t">
        <v:imagedata r:id="rId2" o:title="BD15061_"/>
      </v:shape>
    </w:pict>
  </w:numPicBullet>
  <w:abstractNum w:abstractNumId="0">
    <w:nsid w:val="00EB650C"/>
    <w:multiLevelType w:val="hybridMultilevel"/>
    <w:tmpl w:val="9A682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55052"/>
    <w:multiLevelType w:val="hybridMultilevel"/>
    <w:tmpl w:val="1FB842DA"/>
    <w:lvl w:ilvl="0" w:tplc="FE046EAC">
      <w:start w:val="1"/>
      <w:numFmt w:val="bullet"/>
      <w:lvlText w:val=""/>
      <w:lvlPicBulletId w:val="1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801B9"/>
    <w:multiLevelType w:val="multilevel"/>
    <w:tmpl w:val="213A1A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color w:val="333333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/>
        <w:i w:val="0"/>
        <w:color w:val="333333"/>
        <w:sz w:val="20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ascii="Tahoma" w:hAnsi="Tahoma" w:hint="default"/>
        <w:b/>
        <w:i w:val="0"/>
        <w:color w:val="333333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0F52751"/>
    <w:multiLevelType w:val="hybridMultilevel"/>
    <w:tmpl w:val="F2344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B86EA6"/>
    <w:multiLevelType w:val="hybridMultilevel"/>
    <w:tmpl w:val="30EAC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32B9F"/>
    <w:multiLevelType w:val="hybridMultilevel"/>
    <w:tmpl w:val="3FDE86FC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>
    <w:nsid w:val="1B3620B0"/>
    <w:multiLevelType w:val="hybridMultilevel"/>
    <w:tmpl w:val="4BC2D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8B536B"/>
    <w:multiLevelType w:val="hybridMultilevel"/>
    <w:tmpl w:val="E0DCD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279D1"/>
    <w:multiLevelType w:val="hybridMultilevel"/>
    <w:tmpl w:val="424CB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375FF"/>
    <w:multiLevelType w:val="hybridMultilevel"/>
    <w:tmpl w:val="816C7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E72A1"/>
    <w:multiLevelType w:val="hybridMultilevel"/>
    <w:tmpl w:val="D41A7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D7066"/>
    <w:multiLevelType w:val="multilevel"/>
    <w:tmpl w:val="098A632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i w:val="0"/>
        <w:color w:val="1D515D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576" w:hanging="576"/>
      </w:pPr>
      <w:rPr>
        <w:rFonts w:ascii="Tahoma" w:hAnsi="Tahoma" w:hint="default"/>
        <w:b/>
        <w:i w:val="0"/>
        <w:color w:val="1D515D"/>
        <w:sz w:val="20"/>
        <w:lang w:val="es-ES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  <w:rPr>
        <w:rFonts w:ascii="Tahoma" w:hAnsi="Tahoma" w:hint="default"/>
        <w:b/>
        <w:i w:val="0"/>
        <w:color w:val="1D515D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82A68F4"/>
    <w:multiLevelType w:val="hybridMultilevel"/>
    <w:tmpl w:val="F2788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F7857"/>
    <w:multiLevelType w:val="hybridMultilevel"/>
    <w:tmpl w:val="DE421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745"/>
    <w:multiLevelType w:val="hybridMultilevel"/>
    <w:tmpl w:val="56429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90A75"/>
    <w:multiLevelType w:val="hybridMultilevel"/>
    <w:tmpl w:val="69F2D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95EF1"/>
    <w:multiLevelType w:val="hybridMultilevel"/>
    <w:tmpl w:val="32344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05405"/>
    <w:multiLevelType w:val="hybridMultilevel"/>
    <w:tmpl w:val="09263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B6180"/>
    <w:multiLevelType w:val="hybridMultilevel"/>
    <w:tmpl w:val="8B6C2A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E5028"/>
    <w:multiLevelType w:val="hybridMultilevel"/>
    <w:tmpl w:val="C818D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8D4"/>
    <w:multiLevelType w:val="hybridMultilevel"/>
    <w:tmpl w:val="4802E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68E"/>
    <w:multiLevelType w:val="hybridMultilevel"/>
    <w:tmpl w:val="99CCBF88"/>
    <w:lvl w:ilvl="0" w:tplc="588AF6D0">
      <w:start w:val="1"/>
      <w:numFmt w:val="bullet"/>
      <w:pStyle w:val="Epgrafe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  <w:outline w:val="0"/>
        <w:shadow w:val="0"/>
        <w:emboss/>
        <w:imprint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2">
    <w:nsid w:val="624F3D34"/>
    <w:multiLevelType w:val="hybridMultilevel"/>
    <w:tmpl w:val="6C94D6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9258A"/>
    <w:multiLevelType w:val="hybridMultilevel"/>
    <w:tmpl w:val="8258DC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516C"/>
    <w:multiLevelType w:val="hybridMultilevel"/>
    <w:tmpl w:val="CDFAA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E3A62"/>
    <w:multiLevelType w:val="hybridMultilevel"/>
    <w:tmpl w:val="F56CD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56A0D"/>
    <w:multiLevelType w:val="hybridMultilevel"/>
    <w:tmpl w:val="A7D66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CE6066"/>
    <w:multiLevelType w:val="hybridMultilevel"/>
    <w:tmpl w:val="94B8DB42"/>
    <w:lvl w:ilvl="0" w:tplc="36D0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387467"/>
    <w:multiLevelType w:val="multilevel"/>
    <w:tmpl w:val="930A63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color w:val="333333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76" w:hanging="576"/>
      </w:pPr>
      <w:rPr>
        <w:rFonts w:ascii="Tahoma" w:hAnsi="Tahoma" w:hint="default"/>
        <w:b/>
        <w:i w:val="0"/>
        <w:color w:val="333333"/>
        <w:sz w:val="20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ascii="Tahoma" w:hAnsi="Tahoma" w:hint="default"/>
        <w:b/>
        <w:i w:val="0"/>
        <w:color w:val="333333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048521C"/>
    <w:multiLevelType w:val="hybridMultilevel"/>
    <w:tmpl w:val="9D7AF0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69169C"/>
    <w:multiLevelType w:val="multilevel"/>
    <w:tmpl w:val="D5A251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color w:val="333333"/>
        <w:sz w:val="24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76" w:hanging="576"/>
      </w:pPr>
      <w:rPr>
        <w:rFonts w:ascii="Tahoma" w:hAnsi="Tahoma" w:hint="default"/>
        <w:b/>
        <w:i w:val="0"/>
        <w:color w:val="333333"/>
        <w:sz w:val="20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ascii="Tahoma" w:hAnsi="Tahoma" w:hint="default"/>
        <w:b/>
        <w:i w:val="0"/>
        <w:color w:val="333333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2"/>
  </w:num>
  <w:num w:numId="5">
    <w:abstractNumId w:val="28"/>
  </w:num>
  <w:num w:numId="6">
    <w:abstractNumId w:val="30"/>
  </w:num>
  <w:num w:numId="7">
    <w:abstractNumId w:val="23"/>
  </w:num>
  <w:num w:numId="8">
    <w:abstractNumId w:val="12"/>
  </w:num>
  <w:num w:numId="9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0"/>
  </w:num>
  <w:num w:numId="12">
    <w:abstractNumId w:val="16"/>
  </w:num>
  <w:num w:numId="13">
    <w:abstractNumId w:val="9"/>
  </w:num>
  <w:num w:numId="14">
    <w:abstractNumId w:val="22"/>
  </w:num>
  <w:num w:numId="15">
    <w:abstractNumId w:val="18"/>
  </w:num>
  <w:num w:numId="16">
    <w:abstractNumId w:val="29"/>
  </w:num>
  <w:num w:numId="17">
    <w:abstractNumId w:val="7"/>
  </w:num>
  <w:num w:numId="18">
    <w:abstractNumId w:val="10"/>
  </w:num>
  <w:num w:numId="19">
    <w:abstractNumId w:val="20"/>
  </w:num>
  <w:num w:numId="20">
    <w:abstractNumId w:val="5"/>
  </w:num>
  <w:num w:numId="21">
    <w:abstractNumId w:val="4"/>
  </w:num>
  <w:num w:numId="2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3"/>
  </w:num>
  <w:num w:numId="26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8"/>
  </w:num>
  <w:num w:numId="29">
    <w:abstractNumId w:val="25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1" fillcolor="white" stroke="f">
      <v:fill color="white"/>
      <v:stroke on="f"/>
      <v:textbox style="mso-fit-shape-to-text:t"/>
      <o:colormru v:ext="edit" colors="#d94f00,#b80c00,#f34000,#fcc917,#ffe600,gray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5AC"/>
    <w:rsid w:val="0000183C"/>
    <w:rsid w:val="00021889"/>
    <w:rsid w:val="00022B68"/>
    <w:rsid w:val="00027FF7"/>
    <w:rsid w:val="00030505"/>
    <w:rsid w:val="00034205"/>
    <w:rsid w:val="00036692"/>
    <w:rsid w:val="00036A01"/>
    <w:rsid w:val="0004745F"/>
    <w:rsid w:val="0005127C"/>
    <w:rsid w:val="00052FC3"/>
    <w:rsid w:val="00053B43"/>
    <w:rsid w:val="000603E9"/>
    <w:rsid w:val="00065B4E"/>
    <w:rsid w:val="000662B8"/>
    <w:rsid w:val="00074A65"/>
    <w:rsid w:val="0008780F"/>
    <w:rsid w:val="000907D5"/>
    <w:rsid w:val="00095315"/>
    <w:rsid w:val="000A0E0E"/>
    <w:rsid w:val="000A2199"/>
    <w:rsid w:val="000A362D"/>
    <w:rsid w:val="000A50D5"/>
    <w:rsid w:val="000B36AA"/>
    <w:rsid w:val="000B4B7F"/>
    <w:rsid w:val="000B5AC3"/>
    <w:rsid w:val="000B77F7"/>
    <w:rsid w:val="000C29E6"/>
    <w:rsid w:val="000C433E"/>
    <w:rsid w:val="000D127C"/>
    <w:rsid w:val="000D3030"/>
    <w:rsid w:val="000D3B5C"/>
    <w:rsid w:val="000D4732"/>
    <w:rsid w:val="000D7C86"/>
    <w:rsid w:val="000E10BD"/>
    <w:rsid w:val="000E418F"/>
    <w:rsid w:val="000F1402"/>
    <w:rsid w:val="000F2FE6"/>
    <w:rsid w:val="000F78BA"/>
    <w:rsid w:val="000F7B4E"/>
    <w:rsid w:val="00105B95"/>
    <w:rsid w:val="00116089"/>
    <w:rsid w:val="00117D34"/>
    <w:rsid w:val="00127D8F"/>
    <w:rsid w:val="001300C1"/>
    <w:rsid w:val="00130817"/>
    <w:rsid w:val="00131B49"/>
    <w:rsid w:val="00152066"/>
    <w:rsid w:val="00155B60"/>
    <w:rsid w:val="00157F5F"/>
    <w:rsid w:val="00166F03"/>
    <w:rsid w:val="00167D09"/>
    <w:rsid w:val="0017020F"/>
    <w:rsid w:val="00170E24"/>
    <w:rsid w:val="00171099"/>
    <w:rsid w:val="00172FF7"/>
    <w:rsid w:val="00180781"/>
    <w:rsid w:val="00186B0B"/>
    <w:rsid w:val="00187D06"/>
    <w:rsid w:val="00190CCE"/>
    <w:rsid w:val="0019324D"/>
    <w:rsid w:val="001949C8"/>
    <w:rsid w:val="001B3DDC"/>
    <w:rsid w:val="001B6A05"/>
    <w:rsid w:val="001B74BC"/>
    <w:rsid w:val="001C2206"/>
    <w:rsid w:val="001C49BE"/>
    <w:rsid w:val="001D08F9"/>
    <w:rsid w:val="001E60EE"/>
    <w:rsid w:val="001E6B5C"/>
    <w:rsid w:val="001F5415"/>
    <w:rsid w:val="001F5788"/>
    <w:rsid w:val="001F6A30"/>
    <w:rsid w:val="001F7DB5"/>
    <w:rsid w:val="002004DC"/>
    <w:rsid w:val="002052F9"/>
    <w:rsid w:val="002067FD"/>
    <w:rsid w:val="002075ED"/>
    <w:rsid w:val="00222667"/>
    <w:rsid w:val="002264B6"/>
    <w:rsid w:val="00234B70"/>
    <w:rsid w:val="0023719D"/>
    <w:rsid w:val="00243D70"/>
    <w:rsid w:val="002463D7"/>
    <w:rsid w:val="00262222"/>
    <w:rsid w:val="002642CF"/>
    <w:rsid w:val="00264E63"/>
    <w:rsid w:val="00266F0B"/>
    <w:rsid w:val="00282B67"/>
    <w:rsid w:val="002855AC"/>
    <w:rsid w:val="002A0449"/>
    <w:rsid w:val="002B16C2"/>
    <w:rsid w:val="002B21F1"/>
    <w:rsid w:val="002B235D"/>
    <w:rsid w:val="002B7884"/>
    <w:rsid w:val="002C0358"/>
    <w:rsid w:val="002D417F"/>
    <w:rsid w:val="002D7C3A"/>
    <w:rsid w:val="002E0ABC"/>
    <w:rsid w:val="002E0E3C"/>
    <w:rsid w:val="002E1220"/>
    <w:rsid w:val="002E3FFE"/>
    <w:rsid w:val="002F3D91"/>
    <w:rsid w:val="002F55ED"/>
    <w:rsid w:val="002F6BA0"/>
    <w:rsid w:val="00302AB0"/>
    <w:rsid w:val="003050A7"/>
    <w:rsid w:val="00310E39"/>
    <w:rsid w:val="00315594"/>
    <w:rsid w:val="0031641E"/>
    <w:rsid w:val="00317143"/>
    <w:rsid w:val="003279EF"/>
    <w:rsid w:val="00330FBA"/>
    <w:rsid w:val="00333F04"/>
    <w:rsid w:val="00336C1C"/>
    <w:rsid w:val="00337B12"/>
    <w:rsid w:val="00337D6E"/>
    <w:rsid w:val="00340E95"/>
    <w:rsid w:val="003438DC"/>
    <w:rsid w:val="003509AB"/>
    <w:rsid w:val="00354CC1"/>
    <w:rsid w:val="003602AB"/>
    <w:rsid w:val="00361D9D"/>
    <w:rsid w:val="003654A2"/>
    <w:rsid w:val="00383C8B"/>
    <w:rsid w:val="0038472A"/>
    <w:rsid w:val="00385486"/>
    <w:rsid w:val="003864B8"/>
    <w:rsid w:val="00392152"/>
    <w:rsid w:val="003A104F"/>
    <w:rsid w:val="003A4444"/>
    <w:rsid w:val="003A4468"/>
    <w:rsid w:val="003A6C5A"/>
    <w:rsid w:val="003B0163"/>
    <w:rsid w:val="003B295F"/>
    <w:rsid w:val="003B3C6B"/>
    <w:rsid w:val="003B6F37"/>
    <w:rsid w:val="003C3C0F"/>
    <w:rsid w:val="003C4504"/>
    <w:rsid w:val="003C6AD1"/>
    <w:rsid w:val="003C746B"/>
    <w:rsid w:val="003E2DB0"/>
    <w:rsid w:val="003E35D6"/>
    <w:rsid w:val="003E6956"/>
    <w:rsid w:val="003E7A19"/>
    <w:rsid w:val="003F168F"/>
    <w:rsid w:val="004045A8"/>
    <w:rsid w:val="0040489B"/>
    <w:rsid w:val="00412B0B"/>
    <w:rsid w:val="004168D4"/>
    <w:rsid w:val="00423AE4"/>
    <w:rsid w:val="004436A5"/>
    <w:rsid w:val="00444799"/>
    <w:rsid w:val="00460019"/>
    <w:rsid w:val="00461E93"/>
    <w:rsid w:val="00463E29"/>
    <w:rsid w:val="0047337A"/>
    <w:rsid w:val="00474158"/>
    <w:rsid w:val="00476E39"/>
    <w:rsid w:val="00490DBA"/>
    <w:rsid w:val="00491DB1"/>
    <w:rsid w:val="004A0C1F"/>
    <w:rsid w:val="004A33E4"/>
    <w:rsid w:val="004A7094"/>
    <w:rsid w:val="004B144E"/>
    <w:rsid w:val="004B2262"/>
    <w:rsid w:val="004B3A48"/>
    <w:rsid w:val="004C0E52"/>
    <w:rsid w:val="004C5848"/>
    <w:rsid w:val="004C79ED"/>
    <w:rsid w:val="004E398C"/>
    <w:rsid w:val="004E6CF7"/>
    <w:rsid w:val="004F1800"/>
    <w:rsid w:val="004F7192"/>
    <w:rsid w:val="0050373A"/>
    <w:rsid w:val="005111DF"/>
    <w:rsid w:val="00517090"/>
    <w:rsid w:val="0051743E"/>
    <w:rsid w:val="00522751"/>
    <w:rsid w:val="00523150"/>
    <w:rsid w:val="0053411E"/>
    <w:rsid w:val="00534C53"/>
    <w:rsid w:val="005424AA"/>
    <w:rsid w:val="00572DFA"/>
    <w:rsid w:val="005742B6"/>
    <w:rsid w:val="00576192"/>
    <w:rsid w:val="00584053"/>
    <w:rsid w:val="00586202"/>
    <w:rsid w:val="005A09AA"/>
    <w:rsid w:val="005A3BF7"/>
    <w:rsid w:val="005A3CB1"/>
    <w:rsid w:val="005A3E36"/>
    <w:rsid w:val="005A52CE"/>
    <w:rsid w:val="005B080A"/>
    <w:rsid w:val="005B3BDD"/>
    <w:rsid w:val="005B6B21"/>
    <w:rsid w:val="005C4834"/>
    <w:rsid w:val="005C4AFB"/>
    <w:rsid w:val="005C6ACE"/>
    <w:rsid w:val="005D3F81"/>
    <w:rsid w:val="005D5667"/>
    <w:rsid w:val="005D7102"/>
    <w:rsid w:val="005E0EB5"/>
    <w:rsid w:val="005E3091"/>
    <w:rsid w:val="005F03F4"/>
    <w:rsid w:val="005F1B52"/>
    <w:rsid w:val="005F4D38"/>
    <w:rsid w:val="005F6C95"/>
    <w:rsid w:val="005F73E8"/>
    <w:rsid w:val="005F7F8C"/>
    <w:rsid w:val="00600853"/>
    <w:rsid w:val="00611E59"/>
    <w:rsid w:val="00613CFD"/>
    <w:rsid w:val="006164BB"/>
    <w:rsid w:val="00616B35"/>
    <w:rsid w:val="00616E7B"/>
    <w:rsid w:val="0062214A"/>
    <w:rsid w:val="00622C1E"/>
    <w:rsid w:val="0062618D"/>
    <w:rsid w:val="00633057"/>
    <w:rsid w:val="00633F40"/>
    <w:rsid w:val="00647497"/>
    <w:rsid w:val="00652240"/>
    <w:rsid w:val="0065430A"/>
    <w:rsid w:val="006547EF"/>
    <w:rsid w:val="00663570"/>
    <w:rsid w:val="00666D77"/>
    <w:rsid w:val="0067052A"/>
    <w:rsid w:val="006708A8"/>
    <w:rsid w:val="00671FE1"/>
    <w:rsid w:val="00681B6F"/>
    <w:rsid w:val="0068229B"/>
    <w:rsid w:val="00684C1D"/>
    <w:rsid w:val="00691DC2"/>
    <w:rsid w:val="00692023"/>
    <w:rsid w:val="006973FA"/>
    <w:rsid w:val="006A39BC"/>
    <w:rsid w:val="006A66F8"/>
    <w:rsid w:val="006C2B3B"/>
    <w:rsid w:val="006C5672"/>
    <w:rsid w:val="006D1544"/>
    <w:rsid w:val="006E04B9"/>
    <w:rsid w:val="006E1683"/>
    <w:rsid w:val="006F19FA"/>
    <w:rsid w:val="006F4EED"/>
    <w:rsid w:val="006F78FF"/>
    <w:rsid w:val="00701164"/>
    <w:rsid w:val="00702C99"/>
    <w:rsid w:val="00705166"/>
    <w:rsid w:val="007060B3"/>
    <w:rsid w:val="00711E98"/>
    <w:rsid w:val="0072211C"/>
    <w:rsid w:val="0072339B"/>
    <w:rsid w:val="00733234"/>
    <w:rsid w:val="00734870"/>
    <w:rsid w:val="00743B76"/>
    <w:rsid w:val="00743E4E"/>
    <w:rsid w:val="00761873"/>
    <w:rsid w:val="00761D80"/>
    <w:rsid w:val="00763222"/>
    <w:rsid w:val="00771788"/>
    <w:rsid w:val="00777734"/>
    <w:rsid w:val="00777B0D"/>
    <w:rsid w:val="00782DB0"/>
    <w:rsid w:val="007840FC"/>
    <w:rsid w:val="0079774E"/>
    <w:rsid w:val="007B5A39"/>
    <w:rsid w:val="007C35F6"/>
    <w:rsid w:val="007D1760"/>
    <w:rsid w:val="007D6677"/>
    <w:rsid w:val="007F0DFC"/>
    <w:rsid w:val="007F44ED"/>
    <w:rsid w:val="008018FF"/>
    <w:rsid w:val="00804B9A"/>
    <w:rsid w:val="00810F6A"/>
    <w:rsid w:val="00811152"/>
    <w:rsid w:val="008203F1"/>
    <w:rsid w:val="00821B33"/>
    <w:rsid w:val="00824EEF"/>
    <w:rsid w:val="00834CA9"/>
    <w:rsid w:val="0083753B"/>
    <w:rsid w:val="00841494"/>
    <w:rsid w:val="00843907"/>
    <w:rsid w:val="00847E55"/>
    <w:rsid w:val="00850A00"/>
    <w:rsid w:val="00860A85"/>
    <w:rsid w:val="00861CD6"/>
    <w:rsid w:val="008625EC"/>
    <w:rsid w:val="008752EB"/>
    <w:rsid w:val="00875D42"/>
    <w:rsid w:val="00882057"/>
    <w:rsid w:val="00883406"/>
    <w:rsid w:val="008861A3"/>
    <w:rsid w:val="008866AA"/>
    <w:rsid w:val="008A2ACF"/>
    <w:rsid w:val="008A33E4"/>
    <w:rsid w:val="008A40F9"/>
    <w:rsid w:val="008A53CE"/>
    <w:rsid w:val="008A7EE3"/>
    <w:rsid w:val="008B5596"/>
    <w:rsid w:val="008C4F2F"/>
    <w:rsid w:val="008C69C9"/>
    <w:rsid w:val="008D413C"/>
    <w:rsid w:val="008D4412"/>
    <w:rsid w:val="008D56C6"/>
    <w:rsid w:val="008E27B4"/>
    <w:rsid w:val="008E36E8"/>
    <w:rsid w:val="008E7FF5"/>
    <w:rsid w:val="008F1569"/>
    <w:rsid w:val="008F517D"/>
    <w:rsid w:val="009017E3"/>
    <w:rsid w:val="00905179"/>
    <w:rsid w:val="00911F10"/>
    <w:rsid w:val="00927F1C"/>
    <w:rsid w:val="009340A2"/>
    <w:rsid w:val="0094600F"/>
    <w:rsid w:val="009475FC"/>
    <w:rsid w:val="00953F14"/>
    <w:rsid w:val="009604A3"/>
    <w:rsid w:val="0096692A"/>
    <w:rsid w:val="00967639"/>
    <w:rsid w:val="00982042"/>
    <w:rsid w:val="00984289"/>
    <w:rsid w:val="00991398"/>
    <w:rsid w:val="00991B31"/>
    <w:rsid w:val="00995941"/>
    <w:rsid w:val="00997AB7"/>
    <w:rsid w:val="009A1427"/>
    <w:rsid w:val="009B14C1"/>
    <w:rsid w:val="009B3FB2"/>
    <w:rsid w:val="009B7D6A"/>
    <w:rsid w:val="009F01EC"/>
    <w:rsid w:val="009F5EBC"/>
    <w:rsid w:val="009F62D5"/>
    <w:rsid w:val="009F64EA"/>
    <w:rsid w:val="009F7EC7"/>
    <w:rsid w:val="00A0207C"/>
    <w:rsid w:val="00A06045"/>
    <w:rsid w:val="00A11E70"/>
    <w:rsid w:val="00A123D3"/>
    <w:rsid w:val="00A24FE7"/>
    <w:rsid w:val="00A254A9"/>
    <w:rsid w:val="00A327A2"/>
    <w:rsid w:val="00A33832"/>
    <w:rsid w:val="00A354BA"/>
    <w:rsid w:val="00A40687"/>
    <w:rsid w:val="00A417E4"/>
    <w:rsid w:val="00A454EF"/>
    <w:rsid w:val="00A506B6"/>
    <w:rsid w:val="00A54F1C"/>
    <w:rsid w:val="00A80DBE"/>
    <w:rsid w:val="00A8784E"/>
    <w:rsid w:val="00A90BA8"/>
    <w:rsid w:val="00A9664B"/>
    <w:rsid w:val="00AA4F08"/>
    <w:rsid w:val="00AB7080"/>
    <w:rsid w:val="00AC45D8"/>
    <w:rsid w:val="00AC70A0"/>
    <w:rsid w:val="00AC7369"/>
    <w:rsid w:val="00AD3244"/>
    <w:rsid w:val="00AD3AA0"/>
    <w:rsid w:val="00AD6717"/>
    <w:rsid w:val="00AE0845"/>
    <w:rsid w:val="00AE1E2B"/>
    <w:rsid w:val="00AE54B6"/>
    <w:rsid w:val="00AF3F85"/>
    <w:rsid w:val="00AF5B5D"/>
    <w:rsid w:val="00B02E69"/>
    <w:rsid w:val="00B065B7"/>
    <w:rsid w:val="00B07F8D"/>
    <w:rsid w:val="00B13313"/>
    <w:rsid w:val="00B148E7"/>
    <w:rsid w:val="00B403A2"/>
    <w:rsid w:val="00B43FA0"/>
    <w:rsid w:val="00B526D3"/>
    <w:rsid w:val="00B55712"/>
    <w:rsid w:val="00B613F1"/>
    <w:rsid w:val="00B619CD"/>
    <w:rsid w:val="00B661AD"/>
    <w:rsid w:val="00B71F46"/>
    <w:rsid w:val="00B727CC"/>
    <w:rsid w:val="00B730BD"/>
    <w:rsid w:val="00B76909"/>
    <w:rsid w:val="00B803D5"/>
    <w:rsid w:val="00B80981"/>
    <w:rsid w:val="00B83676"/>
    <w:rsid w:val="00B92A64"/>
    <w:rsid w:val="00BA0672"/>
    <w:rsid w:val="00BB103F"/>
    <w:rsid w:val="00BB1200"/>
    <w:rsid w:val="00BB18BF"/>
    <w:rsid w:val="00BB6131"/>
    <w:rsid w:val="00BC30B6"/>
    <w:rsid w:val="00BC3C81"/>
    <w:rsid w:val="00BC76DE"/>
    <w:rsid w:val="00BD1F3C"/>
    <w:rsid w:val="00BD67BE"/>
    <w:rsid w:val="00BE20F8"/>
    <w:rsid w:val="00BF34D2"/>
    <w:rsid w:val="00BF3CC4"/>
    <w:rsid w:val="00C265A0"/>
    <w:rsid w:val="00C30623"/>
    <w:rsid w:val="00C30FA3"/>
    <w:rsid w:val="00C42A87"/>
    <w:rsid w:val="00C43E63"/>
    <w:rsid w:val="00C45F0A"/>
    <w:rsid w:val="00C46380"/>
    <w:rsid w:val="00C46795"/>
    <w:rsid w:val="00C507A8"/>
    <w:rsid w:val="00C566D3"/>
    <w:rsid w:val="00C6239B"/>
    <w:rsid w:val="00C64D8D"/>
    <w:rsid w:val="00C71C02"/>
    <w:rsid w:val="00C73CA3"/>
    <w:rsid w:val="00C76BE3"/>
    <w:rsid w:val="00C7726F"/>
    <w:rsid w:val="00C8698D"/>
    <w:rsid w:val="00C913B3"/>
    <w:rsid w:val="00C9255C"/>
    <w:rsid w:val="00C9376C"/>
    <w:rsid w:val="00C94265"/>
    <w:rsid w:val="00C97B52"/>
    <w:rsid w:val="00CA6F0C"/>
    <w:rsid w:val="00CB18F2"/>
    <w:rsid w:val="00CC4467"/>
    <w:rsid w:val="00CC76F8"/>
    <w:rsid w:val="00CD266B"/>
    <w:rsid w:val="00CD6BC1"/>
    <w:rsid w:val="00CE1275"/>
    <w:rsid w:val="00CE1BFD"/>
    <w:rsid w:val="00CE1F2C"/>
    <w:rsid w:val="00CE74EA"/>
    <w:rsid w:val="00CF41CA"/>
    <w:rsid w:val="00CF757B"/>
    <w:rsid w:val="00D007A2"/>
    <w:rsid w:val="00D013C6"/>
    <w:rsid w:val="00D04CCB"/>
    <w:rsid w:val="00D05D64"/>
    <w:rsid w:val="00D07EAC"/>
    <w:rsid w:val="00D10142"/>
    <w:rsid w:val="00D12F18"/>
    <w:rsid w:val="00D15085"/>
    <w:rsid w:val="00D21FDC"/>
    <w:rsid w:val="00D22044"/>
    <w:rsid w:val="00D22A02"/>
    <w:rsid w:val="00D32F3A"/>
    <w:rsid w:val="00D417F4"/>
    <w:rsid w:val="00D41D3F"/>
    <w:rsid w:val="00D43734"/>
    <w:rsid w:val="00D45178"/>
    <w:rsid w:val="00D46D9D"/>
    <w:rsid w:val="00D502EA"/>
    <w:rsid w:val="00D50FD5"/>
    <w:rsid w:val="00D64C5A"/>
    <w:rsid w:val="00D64F26"/>
    <w:rsid w:val="00D7131B"/>
    <w:rsid w:val="00D71E8D"/>
    <w:rsid w:val="00D83EEC"/>
    <w:rsid w:val="00D86F75"/>
    <w:rsid w:val="00D92B03"/>
    <w:rsid w:val="00D96659"/>
    <w:rsid w:val="00D97B2C"/>
    <w:rsid w:val="00DA1443"/>
    <w:rsid w:val="00DA28F0"/>
    <w:rsid w:val="00DB5350"/>
    <w:rsid w:val="00DB7D31"/>
    <w:rsid w:val="00DC7C44"/>
    <w:rsid w:val="00DD0FD2"/>
    <w:rsid w:val="00DD4346"/>
    <w:rsid w:val="00DD4C14"/>
    <w:rsid w:val="00DE2D8D"/>
    <w:rsid w:val="00DE445C"/>
    <w:rsid w:val="00DE6919"/>
    <w:rsid w:val="00DF0607"/>
    <w:rsid w:val="00DF2E84"/>
    <w:rsid w:val="00DF5D05"/>
    <w:rsid w:val="00DF75DC"/>
    <w:rsid w:val="00E04691"/>
    <w:rsid w:val="00E05B87"/>
    <w:rsid w:val="00E173A8"/>
    <w:rsid w:val="00E21897"/>
    <w:rsid w:val="00E43C95"/>
    <w:rsid w:val="00E5002A"/>
    <w:rsid w:val="00E527E2"/>
    <w:rsid w:val="00E53070"/>
    <w:rsid w:val="00E71945"/>
    <w:rsid w:val="00E7390B"/>
    <w:rsid w:val="00E7395D"/>
    <w:rsid w:val="00E75BAD"/>
    <w:rsid w:val="00E8292E"/>
    <w:rsid w:val="00E833F0"/>
    <w:rsid w:val="00E8435B"/>
    <w:rsid w:val="00E87A8F"/>
    <w:rsid w:val="00E91A49"/>
    <w:rsid w:val="00E922F9"/>
    <w:rsid w:val="00E95249"/>
    <w:rsid w:val="00EA1E3D"/>
    <w:rsid w:val="00EB6730"/>
    <w:rsid w:val="00EB6EB3"/>
    <w:rsid w:val="00EB709E"/>
    <w:rsid w:val="00EC0796"/>
    <w:rsid w:val="00ED4CAD"/>
    <w:rsid w:val="00ED51FB"/>
    <w:rsid w:val="00EE1C22"/>
    <w:rsid w:val="00EE3952"/>
    <w:rsid w:val="00EE507A"/>
    <w:rsid w:val="00EF030B"/>
    <w:rsid w:val="00EF7700"/>
    <w:rsid w:val="00F03E75"/>
    <w:rsid w:val="00F03FA3"/>
    <w:rsid w:val="00F10B09"/>
    <w:rsid w:val="00F11FAA"/>
    <w:rsid w:val="00F140F4"/>
    <w:rsid w:val="00F16C13"/>
    <w:rsid w:val="00F21A8A"/>
    <w:rsid w:val="00F23008"/>
    <w:rsid w:val="00F276ED"/>
    <w:rsid w:val="00F30D52"/>
    <w:rsid w:val="00F349BE"/>
    <w:rsid w:val="00F41D7D"/>
    <w:rsid w:val="00F42FDC"/>
    <w:rsid w:val="00F43A7F"/>
    <w:rsid w:val="00F43FA5"/>
    <w:rsid w:val="00F50C57"/>
    <w:rsid w:val="00F52ED8"/>
    <w:rsid w:val="00F573BA"/>
    <w:rsid w:val="00F62D43"/>
    <w:rsid w:val="00F64847"/>
    <w:rsid w:val="00F64B72"/>
    <w:rsid w:val="00F64C38"/>
    <w:rsid w:val="00F66278"/>
    <w:rsid w:val="00F72E03"/>
    <w:rsid w:val="00F7304E"/>
    <w:rsid w:val="00F73FFC"/>
    <w:rsid w:val="00F80797"/>
    <w:rsid w:val="00F80F16"/>
    <w:rsid w:val="00F80FF4"/>
    <w:rsid w:val="00F87BAB"/>
    <w:rsid w:val="00F90A0C"/>
    <w:rsid w:val="00F93B76"/>
    <w:rsid w:val="00F93E6D"/>
    <w:rsid w:val="00F94C80"/>
    <w:rsid w:val="00FB0C63"/>
    <w:rsid w:val="00FB0F18"/>
    <w:rsid w:val="00FB27DF"/>
    <w:rsid w:val="00FB67CB"/>
    <w:rsid w:val="00FB7D96"/>
    <w:rsid w:val="00FC5D34"/>
    <w:rsid w:val="00FD4F00"/>
    <w:rsid w:val="00FE5E1B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 fillcolor="white" stroke="f">
      <v:fill color="white"/>
      <v:stroke on="f"/>
      <v:textbox style="mso-fit-shape-to-text:t"/>
      <o:colormru v:ext="edit" colors="#d94f00,#b80c00,#f34000,#fcc917,#ffe600,gray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1EC"/>
    <w:pPr>
      <w:spacing w:before="100" w:after="100"/>
      <w:jc w:val="both"/>
    </w:pPr>
    <w:rPr>
      <w:color w:val="333333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2463D7"/>
    <w:pPr>
      <w:keepNext/>
      <w:pageBreakBefore/>
      <w:numPr>
        <w:numId w:val="2"/>
      </w:numPr>
      <w:pBdr>
        <w:bottom w:val="single" w:sz="18" w:space="1" w:color="1D515D"/>
      </w:pBdr>
      <w:spacing w:before="360" w:after="240"/>
      <w:outlineLvl w:val="0"/>
    </w:pPr>
    <w:rPr>
      <w:rFonts w:cs="Arial"/>
      <w:b/>
      <w:bCs/>
      <w:caps/>
      <w:color w:val="1D515D"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2463D7"/>
    <w:pPr>
      <w:keepNext/>
      <w:numPr>
        <w:ilvl w:val="1"/>
        <w:numId w:val="2"/>
      </w:numPr>
      <w:spacing w:before="480" w:after="240"/>
      <w:outlineLvl w:val="1"/>
    </w:pPr>
    <w:rPr>
      <w:rFonts w:cs="Arial"/>
      <w:b/>
      <w:bCs/>
      <w:iCs/>
      <w:caps/>
      <w:color w:val="1D515D"/>
      <w:sz w:val="20"/>
      <w:szCs w:val="28"/>
    </w:rPr>
  </w:style>
  <w:style w:type="paragraph" w:styleId="Ttulo3">
    <w:name w:val="heading 3"/>
    <w:basedOn w:val="Normal"/>
    <w:next w:val="Normal"/>
    <w:autoRedefine/>
    <w:qFormat/>
    <w:rsid w:val="000B4B7F"/>
    <w:pPr>
      <w:keepNext/>
      <w:numPr>
        <w:ilvl w:val="2"/>
        <w:numId w:val="2"/>
      </w:numPr>
      <w:spacing w:before="480" w:after="240"/>
      <w:outlineLvl w:val="2"/>
    </w:pPr>
    <w:rPr>
      <w:rFonts w:cs="Arial"/>
      <w:b/>
      <w:bCs/>
      <w:color w:val="1D515D"/>
      <w:szCs w:val="26"/>
    </w:rPr>
  </w:style>
  <w:style w:type="paragraph" w:styleId="Ttulo4">
    <w:name w:val="heading 4"/>
    <w:basedOn w:val="Normal"/>
    <w:next w:val="Normal"/>
    <w:autoRedefine/>
    <w:qFormat/>
    <w:rsid w:val="000B4B7F"/>
    <w:pPr>
      <w:keepNext/>
      <w:numPr>
        <w:ilvl w:val="3"/>
        <w:numId w:val="2"/>
      </w:numPr>
      <w:spacing w:before="240" w:after="60"/>
      <w:outlineLvl w:val="3"/>
    </w:pPr>
    <w:rPr>
      <w:b/>
      <w:bCs/>
      <w:color w:val="1D515D"/>
      <w:szCs w:val="28"/>
    </w:rPr>
  </w:style>
  <w:style w:type="paragraph" w:styleId="Ttulo5">
    <w:name w:val="heading 5"/>
    <w:basedOn w:val="Normal"/>
    <w:next w:val="Normal"/>
    <w:autoRedefine/>
    <w:qFormat/>
    <w:rsid w:val="000D7C86"/>
    <w:pPr>
      <w:numPr>
        <w:ilvl w:val="4"/>
        <w:numId w:val="2"/>
      </w:numPr>
      <w:spacing w:before="240" w:after="60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autoRedefine/>
    <w:qFormat/>
    <w:rsid w:val="00361D9D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9F01EC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8A40F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8A40F9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icula">
    <w:name w:val="Tabla con cuadricula"/>
    <w:basedOn w:val="Tablanormal"/>
    <w:rsid w:val="00C8698D"/>
    <w:pPr>
      <w:jc w:val="both"/>
    </w:pPr>
    <w:rPr>
      <w:color w:val="33333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nwCell">
      <w:rPr>
        <w:color w:val="333333"/>
      </w:rPr>
      <w:tblPr/>
      <w:tcPr>
        <w:shd w:val="clear" w:color="auto" w:fill="FF8E4F"/>
      </w:tcPr>
    </w:tblStylePr>
  </w:style>
  <w:style w:type="paragraph" w:customStyle="1" w:styleId="Localizacin">
    <w:name w:val="Localización"/>
    <w:basedOn w:val="Normal"/>
    <w:rsid w:val="005F4D38"/>
    <w:rPr>
      <w:b/>
      <w:color w:val="D94F00"/>
    </w:rPr>
  </w:style>
  <w:style w:type="character" w:customStyle="1" w:styleId="Ttulo2Car">
    <w:name w:val="Título 2 Car"/>
    <w:basedOn w:val="Fuentedeprrafopredeter"/>
    <w:link w:val="Ttulo2"/>
    <w:rsid w:val="002463D7"/>
    <w:rPr>
      <w:rFonts w:cs="Arial"/>
      <w:b/>
      <w:bCs/>
      <w:iCs/>
      <w:caps/>
      <w:color w:val="1D515D"/>
      <w:szCs w:val="28"/>
    </w:rPr>
  </w:style>
  <w:style w:type="paragraph" w:styleId="Piedepgina">
    <w:name w:val="footer"/>
    <w:basedOn w:val="Normal"/>
    <w:rsid w:val="008C69C9"/>
    <w:pPr>
      <w:tabs>
        <w:tab w:val="center" w:pos="4252"/>
        <w:tab w:val="right" w:pos="8504"/>
      </w:tabs>
    </w:pPr>
  </w:style>
  <w:style w:type="character" w:customStyle="1" w:styleId="Vietas2Car">
    <w:name w:val="Viñetas 2 Car"/>
    <w:basedOn w:val="Fuentedeprrafopredeter"/>
    <w:link w:val="Vietas2"/>
    <w:rsid w:val="000D7C86"/>
    <w:rPr>
      <w:b/>
      <w:bCs/>
      <w:sz w:val="22"/>
      <w:szCs w:val="22"/>
      <w:lang w:val="es-ES_tradnl"/>
    </w:rPr>
  </w:style>
  <w:style w:type="paragraph" w:customStyle="1" w:styleId="Vietas2">
    <w:name w:val="Viñetas 2"/>
    <w:basedOn w:val="Epgrafe"/>
    <w:link w:val="Vietas2Car"/>
    <w:autoRedefine/>
    <w:rsid w:val="000D7C86"/>
    <w:pPr>
      <w:tabs>
        <w:tab w:val="num" w:pos="1619"/>
      </w:tabs>
      <w:autoSpaceDE w:val="0"/>
      <w:autoSpaceDN w:val="0"/>
      <w:adjustRightInd w:val="0"/>
      <w:spacing w:before="60" w:after="60"/>
      <w:ind w:left="1619"/>
    </w:pPr>
    <w:rPr>
      <w:color w:val="auto"/>
      <w:sz w:val="22"/>
      <w:szCs w:val="22"/>
      <w:lang w:val="es-ES_tradnl"/>
    </w:rPr>
  </w:style>
  <w:style w:type="paragraph" w:customStyle="1" w:styleId="TablaSubtitulo">
    <w:name w:val="Tabla Subtitulo"/>
    <w:basedOn w:val="Normal"/>
    <w:rsid w:val="008A40F9"/>
    <w:pPr>
      <w:spacing w:before="120" w:after="120"/>
      <w:jc w:val="left"/>
    </w:pPr>
    <w:rPr>
      <w:b/>
      <w:sz w:val="20"/>
    </w:rPr>
  </w:style>
  <w:style w:type="paragraph" w:customStyle="1" w:styleId="Indice">
    <w:name w:val="Indice"/>
    <w:basedOn w:val="Normal"/>
    <w:next w:val="Normal"/>
    <w:link w:val="IndiceCar"/>
    <w:autoRedefine/>
    <w:rsid w:val="008A40F9"/>
    <w:pPr>
      <w:autoSpaceDE w:val="0"/>
      <w:autoSpaceDN w:val="0"/>
      <w:adjustRightInd w:val="0"/>
      <w:spacing w:after="240"/>
      <w:jc w:val="left"/>
    </w:pPr>
    <w:rPr>
      <w:b/>
      <w:caps/>
      <w:shadow/>
      <w:szCs w:val="32"/>
    </w:rPr>
  </w:style>
  <w:style w:type="character" w:customStyle="1" w:styleId="IndiceCar">
    <w:name w:val="Indice Car"/>
    <w:basedOn w:val="Fuentedeprrafopredeter"/>
    <w:link w:val="Indice"/>
    <w:rsid w:val="008A40F9"/>
    <w:rPr>
      <w:rFonts w:ascii="Tahoma" w:hAnsi="Tahoma"/>
      <w:b/>
      <w:caps/>
      <w:shadow/>
      <w:color w:val="333333"/>
      <w:sz w:val="22"/>
      <w:szCs w:val="32"/>
      <w:lang w:val="es-ES" w:eastAsia="es-ES" w:bidi="ar-SA"/>
    </w:rPr>
  </w:style>
  <w:style w:type="paragraph" w:customStyle="1" w:styleId="TablaTexto">
    <w:name w:val="Tabla Texto"/>
    <w:basedOn w:val="Ttulo2"/>
    <w:rsid w:val="008A40F9"/>
    <w:pPr>
      <w:numPr>
        <w:ilvl w:val="0"/>
        <w:numId w:val="0"/>
      </w:numPr>
      <w:spacing w:before="120" w:after="120"/>
    </w:pPr>
    <w:rPr>
      <w:b w:val="0"/>
      <w:caps w:val="0"/>
    </w:rPr>
  </w:style>
  <w:style w:type="paragraph" w:styleId="TDC1">
    <w:name w:val="toc 1"/>
    <w:basedOn w:val="Normal"/>
    <w:next w:val="Normal"/>
    <w:autoRedefine/>
    <w:uiPriority w:val="39"/>
    <w:rsid w:val="008866AA"/>
    <w:pPr>
      <w:tabs>
        <w:tab w:val="left" w:pos="660"/>
        <w:tab w:val="right" w:leader="dot" w:pos="8494"/>
      </w:tabs>
      <w:autoSpaceDE w:val="0"/>
      <w:autoSpaceDN w:val="0"/>
      <w:adjustRightInd w:val="0"/>
      <w:spacing w:before="120" w:after="120"/>
    </w:pPr>
    <w:rPr>
      <w:b/>
      <w:caps/>
      <w:sz w:val="20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8A40F9"/>
    <w:pPr>
      <w:tabs>
        <w:tab w:val="left" w:pos="960"/>
        <w:tab w:val="right" w:leader="dot" w:pos="8494"/>
      </w:tabs>
      <w:autoSpaceDE w:val="0"/>
      <w:autoSpaceDN w:val="0"/>
      <w:adjustRightInd w:val="0"/>
      <w:spacing w:before="120" w:after="120"/>
      <w:ind w:left="360"/>
    </w:pPr>
    <w:rPr>
      <w:smallCaps/>
      <w:szCs w:val="22"/>
      <w:lang w:val="es-ES_tradnl"/>
    </w:rPr>
  </w:style>
  <w:style w:type="paragraph" w:styleId="TDC3">
    <w:name w:val="toc 3"/>
    <w:basedOn w:val="Normal"/>
    <w:next w:val="Normal"/>
    <w:autoRedefine/>
    <w:uiPriority w:val="39"/>
    <w:rsid w:val="008A40F9"/>
    <w:pPr>
      <w:tabs>
        <w:tab w:val="left" w:pos="958"/>
        <w:tab w:val="right" w:leader="dot" w:pos="8494"/>
      </w:tabs>
      <w:autoSpaceDE w:val="0"/>
      <w:autoSpaceDN w:val="0"/>
      <w:adjustRightInd w:val="0"/>
      <w:spacing w:before="120" w:after="120"/>
      <w:ind w:left="737"/>
    </w:pPr>
    <w:rPr>
      <w:sz w:val="20"/>
      <w:szCs w:val="22"/>
      <w:lang w:val="es-ES_tradnl"/>
    </w:rPr>
  </w:style>
  <w:style w:type="paragraph" w:customStyle="1" w:styleId="Vietas1">
    <w:name w:val="Viñetas 1"/>
    <w:basedOn w:val="Epgrafe"/>
    <w:link w:val="Vietas1Car"/>
    <w:autoRedefine/>
    <w:rsid w:val="000D7C86"/>
    <w:pPr>
      <w:ind w:left="708"/>
    </w:pPr>
    <w:rPr>
      <w:sz w:val="22"/>
    </w:rPr>
  </w:style>
  <w:style w:type="character" w:customStyle="1" w:styleId="Vietas1Car">
    <w:name w:val="Viñetas 1 Car"/>
    <w:basedOn w:val="Fuentedeprrafopredeter"/>
    <w:link w:val="Vietas1"/>
    <w:rsid w:val="000D7C86"/>
    <w:rPr>
      <w:b/>
      <w:bCs/>
      <w:color w:val="333333"/>
      <w:sz w:val="22"/>
    </w:rPr>
  </w:style>
  <w:style w:type="paragraph" w:styleId="Epgrafe">
    <w:name w:val="caption"/>
    <w:basedOn w:val="Normal"/>
    <w:next w:val="Normal"/>
    <w:qFormat/>
    <w:rsid w:val="008A40F9"/>
    <w:pPr>
      <w:numPr>
        <w:numId w:val="1"/>
      </w:numPr>
      <w:tabs>
        <w:tab w:val="clear" w:pos="1080"/>
      </w:tabs>
      <w:ind w:left="0" w:firstLine="0"/>
    </w:pPr>
    <w:rPr>
      <w:b/>
      <w:bCs/>
      <w:sz w:val="20"/>
      <w:szCs w:val="20"/>
    </w:rPr>
  </w:style>
  <w:style w:type="paragraph" w:styleId="ndice1">
    <w:name w:val="index 1"/>
    <w:aliases w:val="Índice"/>
    <w:basedOn w:val="Normal"/>
    <w:next w:val="Normal"/>
    <w:autoRedefine/>
    <w:semiHidden/>
    <w:rsid w:val="008A40F9"/>
    <w:pPr>
      <w:ind w:left="220" w:hanging="220"/>
    </w:pPr>
    <w:rPr>
      <w:b/>
      <w:caps/>
    </w:rPr>
  </w:style>
  <w:style w:type="paragraph" w:styleId="TDC4">
    <w:name w:val="toc 4"/>
    <w:basedOn w:val="Normal"/>
    <w:next w:val="Normal"/>
    <w:autoRedefine/>
    <w:semiHidden/>
    <w:rsid w:val="008A40F9"/>
    <w:pPr>
      <w:ind w:left="660"/>
    </w:pPr>
    <w:rPr>
      <w:sz w:val="20"/>
    </w:rPr>
  </w:style>
  <w:style w:type="paragraph" w:styleId="ndice5">
    <w:name w:val="index 5"/>
    <w:basedOn w:val="Normal"/>
    <w:next w:val="Normal"/>
    <w:autoRedefine/>
    <w:semiHidden/>
    <w:rsid w:val="008A40F9"/>
    <w:pPr>
      <w:ind w:left="1100" w:hanging="220"/>
    </w:pPr>
  </w:style>
  <w:style w:type="paragraph" w:customStyle="1" w:styleId="Encabezados">
    <w:name w:val="Encabezados"/>
    <w:basedOn w:val="Normal"/>
    <w:rsid w:val="008A40F9"/>
    <w:pPr>
      <w:spacing w:before="120" w:after="120"/>
      <w:jc w:val="left"/>
    </w:pPr>
    <w:rPr>
      <w:b/>
      <w:caps/>
      <w:sz w:val="18"/>
    </w:rPr>
  </w:style>
  <w:style w:type="paragraph" w:styleId="Mapadeldocumento">
    <w:name w:val="Document Map"/>
    <w:basedOn w:val="Normal"/>
    <w:semiHidden/>
    <w:rsid w:val="002052F9"/>
    <w:pPr>
      <w:shd w:val="clear" w:color="auto" w:fill="000080"/>
    </w:pPr>
    <w:rPr>
      <w:rFonts w:cs="Tahoma"/>
      <w:sz w:val="20"/>
      <w:szCs w:val="20"/>
    </w:rPr>
  </w:style>
  <w:style w:type="character" w:customStyle="1" w:styleId="Negrita">
    <w:name w:val="Negrita"/>
    <w:basedOn w:val="Fuentedeprrafopredeter"/>
    <w:rsid w:val="00C8698D"/>
    <w:rPr>
      <w:rFonts w:ascii="Arial" w:hAnsi="Arial"/>
      <w:b/>
      <w:bCs/>
      <w:iCs/>
      <w:sz w:val="22"/>
    </w:rPr>
  </w:style>
  <w:style w:type="character" w:styleId="Hipervnculo">
    <w:name w:val="Hyperlink"/>
    <w:basedOn w:val="Fuentedeprrafopredeter"/>
    <w:uiPriority w:val="99"/>
    <w:rsid w:val="00C8698D"/>
    <w:rPr>
      <w:rFonts w:ascii="Arial" w:hAnsi="Arial"/>
      <w:color w:val="0000FF"/>
      <w:u w:val="single"/>
    </w:rPr>
  </w:style>
  <w:style w:type="character" w:styleId="Refdecomentario">
    <w:name w:val="annotation reference"/>
    <w:basedOn w:val="Fuentedeprrafopredeter"/>
    <w:semiHidden/>
    <w:rsid w:val="00A11E70"/>
    <w:rPr>
      <w:sz w:val="16"/>
      <w:szCs w:val="16"/>
    </w:rPr>
  </w:style>
  <w:style w:type="paragraph" w:styleId="Textocomentario">
    <w:name w:val="annotation text"/>
    <w:basedOn w:val="Normal"/>
    <w:semiHidden/>
    <w:rsid w:val="00A11E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11E70"/>
    <w:rPr>
      <w:b/>
      <w:bCs/>
    </w:rPr>
  </w:style>
  <w:style w:type="paragraph" w:styleId="Textodeglobo">
    <w:name w:val="Balloon Text"/>
    <w:basedOn w:val="Normal"/>
    <w:semiHidden/>
    <w:rsid w:val="00A11E70"/>
    <w:rPr>
      <w:rFonts w:cs="Tahoma"/>
      <w:sz w:val="16"/>
      <w:szCs w:val="16"/>
    </w:rPr>
  </w:style>
  <w:style w:type="table" w:styleId="Tablaconcuadrcula">
    <w:name w:val="Table Grid"/>
    <w:basedOn w:val="Tablanormal"/>
    <w:rsid w:val="00C8698D"/>
    <w:pPr>
      <w:spacing w:before="100" w:after="1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27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727CC"/>
    <w:rPr>
      <w:rFonts w:ascii="Arial" w:hAnsi="Arial"/>
      <w:color w:val="333333"/>
      <w:sz w:val="22"/>
      <w:szCs w:val="24"/>
    </w:rPr>
  </w:style>
  <w:style w:type="paragraph" w:styleId="Ttulodendice">
    <w:name w:val="index heading"/>
    <w:basedOn w:val="Normal"/>
    <w:next w:val="ndice1"/>
    <w:rsid w:val="000D7C86"/>
    <w:rPr>
      <w:b/>
      <w:bCs/>
    </w:rPr>
  </w:style>
  <w:style w:type="paragraph" w:styleId="Prrafodelista">
    <w:name w:val="List Paragraph"/>
    <w:basedOn w:val="Normal"/>
    <w:uiPriority w:val="34"/>
    <w:qFormat/>
    <w:rsid w:val="0098204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DF5D05"/>
    <w:pPr>
      <w:spacing w:before="0" w:after="0" w:line="360" w:lineRule="auto"/>
      <w:jc w:val="center"/>
    </w:pPr>
    <w:rPr>
      <w:rFonts w:cs="Arial"/>
      <w:b/>
      <w:smallCaps/>
      <w:color w:val="auto"/>
      <w:sz w:val="20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DF5D05"/>
    <w:rPr>
      <w:rFonts w:cs="Arial"/>
      <w:b/>
      <w:smallCaps/>
      <w:szCs w:val="22"/>
    </w:rPr>
  </w:style>
  <w:style w:type="character" w:customStyle="1" w:styleId="EncabezadoPrensa">
    <w:name w:val="EncabezadoPrensa"/>
    <w:basedOn w:val="Fuentedeprrafopredeter"/>
    <w:rsid w:val="00DF5D05"/>
    <w:rPr>
      <w:rFonts w:ascii="Arial" w:hAnsi="Arial"/>
      <w:b/>
      <w:bCs/>
      <w:color w:val="D94F00"/>
      <w:sz w:val="34"/>
    </w:rPr>
  </w:style>
  <w:style w:type="paragraph" w:styleId="TtulodeTDC">
    <w:name w:val="TOC Heading"/>
    <w:basedOn w:val="Ttulo1"/>
    <w:next w:val="Normal"/>
    <w:uiPriority w:val="39"/>
    <w:unhideWhenUsed/>
    <w:qFormat/>
    <w:rsid w:val="0062618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customStyle="1" w:styleId="Ttuloproyecto">
    <w:name w:val="Título proyecto"/>
    <w:basedOn w:val="Normal"/>
    <w:rsid w:val="0062618D"/>
    <w:pPr>
      <w:pBdr>
        <w:top w:val="single" w:sz="4" w:space="1" w:color="auto"/>
        <w:bottom w:val="single" w:sz="4" w:space="1" w:color="auto"/>
      </w:pBdr>
      <w:spacing w:before="120" w:after="0"/>
      <w:jc w:val="right"/>
    </w:pPr>
    <w:rPr>
      <w:rFonts w:ascii="Verdana" w:hAnsi="Verdana" w:cs="Arial"/>
      <w:b/>
      <w:color w:val="auto"/>
      <w:sz w:val="40"/>
      <w:szCs w:val="40"/>
    </w:rPr>
  </w:style>
  <w:style w:type="paragraph" w:customStyle="1" w:styleId="Ttulodocumento">
    <w:name w:val="Título documento"/>
    <w:basedOn w:val="Normal"/>
    <w:rsid w:val="0062618D"/>
    <w:pPr>
      <w:pBdr>
        <w:top w:val="single" w:sz="4" w:space="1" w:color="auto"/>
        <w:bottom w:val="single" w:sz="4" w:space="1" w:color="auto"/>
      </w:pBdr>
      <w:spacing w:before="120" w:after="0"/>
      <w:jc w:val="right"/>
    </w:pPr>
    <w:rPr>
      <w:rFonts w:cs="Arial"/>
      <w:b/>
      <w:color w:val="auto"/>
      <w:sz w:val="40"/>
      <w:szCs w:val="40"/>
    </w:rPr>
  </w:style>
  <w:style w:type="paragraph" w:customStyle="1" w:styleId="Primerapgina">
    <w:name w:val="Primera página"/>
    <w:basedOn w:val="Normal"/>
    <w:rsid w:val="0062618D"/>
    <w:pPr>
      <w:spacing w:before="120" w:after="0"/>
      <w:jc w:val="right"/>
    </w:pPr>
    <w:rPr>
      <w:color w:val="auto"/>
      <w:sz w:val="40"/>
      <w:szCs w:val="22"/>
    </w:rPr>
  </w:style>
  <w:style w:type="paragraph" w:customStyle="1" w:styleId="TFGFinalIndice">
    <w:name w:val="TFG_FinalIndice"/>
    <w:basedOn w:val="Normal"/>
    <w:qFormat/>
    <w:rsid w:val="009F7EC7"/>
    <w:pPr>
      <w:keepNext/>
      <w:pBdr>
        <w:bottom w:val="single" w:sz="36" w:space="1" w:color="AC1A2F"/>
      </w:pBdr>
      <w:spacing w:before="60" w:after="60"/>
      <w:jc w:val="left"/>
      <w:outlineLvl w:val="0"/>
    </w:pPr>
    <w:rPr>
      <w:rFonts w:ascii="Calibri" w:eastAsia="Calibri" w:hAnsi="Calibri" w:cs="Calibri"/>
      <w:bCs/>
      <w:caps/>
      <w:color w:val="auto"/>
      <w:szCs w:val="22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s\CAPER\1%20-%20Initiating\Actas\Acta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ipo_x0020_de_x0020_documento xmlns="ddcaac4f-d987-48ab-aa5b-93b44f3e7d93">Plantilla</Tipo_x0020_de_x0020_documento>
    <Tags_x0020__x002d__x0020_Palabras_x0020_clave xmlns="ddcaac4f-d987-48ab-aa5b-93b44f3e7d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D48CD83142A4A8F9C33583C76702B" ma:contentTypeVersion="2" ma:contentTypeDescription="Crear nuevo documento." ma:contentTypeScope="" ma:versionID="023728e8e5972fe2146f6b1cd6db9f18">
  <xsd:schema xmlns:xsd="http://www.w3.org/2001/XMLSchema" xmlns:p="http://schemas.microsoft.com/office/2006/metadata/properties" xmlns:ns2="ddcaac4f-d987-48ab-aa5b-93b44f3e7d93" targetNamespace="http://schemas.microsoft.com/office/2006/metadata/properties" ma:root="true" ma:fieldsID="3f2bc3236ec391b54d451145b73b5456" ns2:_="">
    <xsd:import namespace="ddcaac4f-d987-48ab-aa5b-93b44f3e7d93"/>
    <xsd:element name="properties">
      <xsd:complexType>
        <xsd:sequence>
          <xsd:element name="documentManagement">
            <xsd:complexType>
              <xsd:all>
                <xsd:element ref="ns2:Tags_x0020__x002d__x0020_Palabras_x0020_clave" minOccurs="0"/>
                <xsd:element ref="ns2:Tipo_x0020_de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dcaac4f-d987-48ab-aa5b-93b44f3e7d93" elementFormDefault="qualified">
    <xsd:import namespace="http://schemas.microsoft.com/office/2006/documentManagement/types"/>
    <xsd:element name="Tags_x0020__x002d__x0020_Palabras_x0020_clave" ma:index="8" nillable="true" ma:displayName="Tags - Palabras clave" ma:internalName="Tags_x0020__x002d__x0020_Palabras_x0020_clave">
      <xsd:simpleType>
        <xsd:restriction base="dms:Note"/>
      </xsd:simpleType>
    </xsd:element>
    <xsd:element name="Tipo_x0020_de_x0020_documento" ma:index="9" nillable="true" ma:displayName="Tipo de documento" ma:default="Plantilla" ma:format="RadioButtons" ma:internalName="Tipo_x0020_de_x0020_documento">
      <xsd:simpleType>
        <xsd:restriction base="dms:Choice">
          <xsd:enumeration value="Documento"/>
          <xsd:enumeration value="Imagen"/>
          <xsd:enumeration value="Informe"/>
          <xsd:enumeration value="Libro"/>
          <xsd:enumeration value="Noticia"/>
          <xsd:enumeration value="Plantilla"/>
          <xsd:enumeration value="Presentación"/>
          <xsd:enumeration value="Revist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99927-7ABB-4143-B597-A1FC76082994}">
  <ds:schemaRefs>
    <ds:schemaRef ds:uri="http://schemas.microsoft.com/office/2006/metadata/properties"/>
    <ds:schemaRef ds:uri="ddcaac4f-d987-48ab-aa5b-93b44f3e7d93"/>
  </ds:schemaRefs>
</ds:datastoreItem>
</file>

<file path=customXml/itemProps2.xml><?xml version="1.0" encoding="utf-8"?>
<ds:datastoreItem xmlns:ds="http://schemas.openxmlformats.org/officeDocument/2006/customXml" ds:itemID="{B62D868A-922A-4230-A4B1-0C65EFCD1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7C6CB-E3AF-45E9-A86A-86AB46F34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aac4f-d987-48ab-aa5b-93b44f3e7d9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0F2280E-7DD8-490D-BB1B-88CCA571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de reunion.dotx</Template>
  <TotalTime>78</TotalTime>
  <Pages>11</Pages>
  <Words>1492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ANGP - Acta de reunión</vt:lpstr>
    </vt:vector>
  </TitlesOfParts>
  <Company>Grupo S21sec Gestión S.A.</Company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ANGP - Acta de reunión</dc:title>
  <dc:creator>Carlos Monreal</dc:creator>
  <cp:lastModifiedBy>Carlos Monreal</cp:lastModifiedBy>
  <cp:revision>24</cp:revision>
  <cp:lastPrinted>1900-12-31T23:00:00Z</cp:lastPrinted>
  <dcterms:created xsi:type="dcterms:W3CDTF">2012-05-14T10:25:00Z</dcterms:created>
  <dcterms:modified xsi:type="dcterms:W3CDTF">2015-08-21T10:12:00Z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0x010100A64D48CD83142A4A8F9C33583C76702B</vt:lpwstr>
  </property>
</Properties>
</file>